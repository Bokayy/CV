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097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1097"/>
      </w:tblGrid>
      <w:tr w:rsidR="005C7281" w:rsidRPr="00094F86" w14:paraId="61A1DA05" w14:textId="77777777" w:rsidTr="000F7A9A">
        <w:trPr>
          <w:trHeight w:val="2112"/>
        </w:trPr>
        <w:tc>
          <w:tcPr>
            <w:tcW w:w="11097" w:type="dxa"/>
            <w:tcBorders>
              <w:bottom w:val="nil"/>
            </w:tcBorders>
          </w:tcPr>
          <w:p w14:paraId="1012D277" w14:textId="19D645A2" w:rsidR="00E7526B" w:rsidRDefault="006E7369" w:rsidP="00F37999">
            <w:pPr>
              <w:pStyle w:val="Title"/>
              <w:tabs>
                <w:tab w:val="left" w:pos="9639"/>
              </w:tabs>
              <w:spacing w:after="0"/>
              <w:rPr>
                <w:color w:val="162A3C" w:themeColor="accent1" w:themeShade="80"/>
                <w:lang w:val="hr-HR"/>
              </w:rPr>
            </w:pPr>
            <w:r>
              <w:rPr>
                <w:noProof/>
                <w:color w:val="162A3C" w:themeColor="accent1" w:themeShade="80"/>
                <w:lang w:val="hr-HR"/>
              </w:rPr>
              <w:drawing>
                <wp:anchor distT="0" distB="0" distL="114300" distR="114300" simplePos="0" relativeHeight="251676672" behindDoc="0" locked="0" layoutInCell="1" allowOverlap="1" wp14:anchorId="5BEAFB59" wp14:editId="6DA2BB37">
                  <wp:simplePos x="0" y="0"/>
                  <wp:positionH relativeFrom="column">
                    <wp:posOffset>-72466</wp:posOffset>
                  </wp:positionH>
                  <wp:positionV relativeFrom="paragraph">
                    <wp:posOffset>26</wp:posOffset>
                  </wp:positionV>
                  <wp:extent cx="1586865" cy="1586865"/>
                  <wp:effectExtent l="0" t="0" r="0" b="0"/>
                  <wp:wrapThrough wrapText="bothSides">
                    <wp:wrapPolygon edited="0">
                      <wp:start x="3371" y="0"/>
                      <wp:lineTo x="1815" y="519"/>
                      <wp:lineTo x="0" y="2852"/>
                      <wp:lineTo x="0" y="18411"/>
                      <wp:lineTo x="2074" y="21004"/>
                      <wp:lineTo x="3371" y="21263"/>
                      <wp:lineTo x="17892" y="21263"/>
                      <wp:lineTo x="19188" y="21004"/>
                      <wp:lineTo x="21263" y="18411"/>
                      <wp:lineTo x="21263" y="2852"/>
                      <wp:lineTo x="19448" y="519"/>
                      <wp:lineTo x="17892" y="0"/>
                      <wp:lineTo x="3371" y="0"/>
                    </wp:wrapPolygon>
                  </wp:wrapThrough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865" cy="158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254000"/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162A3C" w:themeColor="accent1" w:themeShade="80"/>
                <w:sz w:val="40"/>
                <w:szCs w:val="40"/>
                <w:lang w:val="hr-HR"/>
              </w:rPr>
              <w:t>Boris Milojević – Junior Software Developer</w:t>
            </w:r>
            <w:r w:rsidR="00F37999">
              <w:rPr>
                <w:color w:val="162A3C" w:themeColor="accent1" w:themeShade="80"/>
                <w:lang w:val="hr-HR"/>
              </w:rPr>
              <w:t xml:space="preserve"> </w:t>
            </w:r>
          </w:p>
          <w:p w14:paraId="605CC296" w14:textId="60EF4FED" w:rsidR="00F37999" w:rsidRPr="00F37999" w:rsidRDefault="00C337C0" w:rsidP="00F37999">
            <w:pPr>
              <w:rPr>
                <w:lang w:val="hr-HR"/>
              </w:rPr>
            </w:pPr>
            <w:r w:rsidRPr="0017271C">
              <w:rPr>
                <w:noProof/>
                <w:color w:val="162A3C" w:themeColor="accent1" w:themeShade="80"/>
                <w:lang w:val="hr-HR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6DC14810" wp14:editId="2A2E7F17">
                      <wp:simplePos x="0" y="0"/>
                      <wp:positionH relativeFrom="column">
                        <wp:posOffset>3258185</wp:posOffset>
                      </wp:positionH>
                      <wp:positionV relativeFrom="paragraph">
                        <wp:posOffset>139065</wp:posOffset>
                      </wp:positionV>
                      <wp:extent cx="337185" cy="333375"/>
                      <wp:effectExtent l="0" t="0" r="5715" b="9525"/>
                      <wp:wrapNone/>
                      <wp:docPr id="3" name="Group 3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9" name="Freeform: Shape 142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B0CB92" id="Group 3" o:spid="_x0000_s1026" alt="gps icon" style="position:absolute;margin-left:256.55pt;margin-top:10.95pt;width:26.55pt;height:26.25pt;z-index:251662336;mso-width-relative:margin;mso-height-relative:margin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">
                        <v:imagedata r:id="rId12" o:title="GPS icon"/>
                        <v:path arrowok="t"/>
                      </v:shape>
                    </v:group>
                  </w:pict>
                </mc:Fallback>
              </mc:AlternateContent>
            </w:r>
            <w:r w:rsidRPr="0017271C">
              <w:rPr>
                <w:noProof/>
                <w:color w:val="162A3C" w:themeColor="accent1" w:themeShade="80"/>
                <w:lang w:val="hr-HR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33D2501D" wp14:editId="31420BB6">
                      <wp:simplePos x="0" y="0"/>
                      <wp:positionH relativeFrom="column">
                        <wp:posOffset>3255010</wp:posOffset>
                      </wp:positionH>
                      <wp:positionV relativeFrom="paragraph">
                        <wp:posOffset>535940</wp:posOffset>
                      </wp:positionV>
                      <wp:extent cx="338455" cy="346075"/>
                      <wp:effectExtent l="0" t="0" r="4445" b="0"/>
                      <wp:wrapNone/>
                      <wp:docPr id="28" name="Group 28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9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30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D9506D" id="Group 28" o:spid="_x0000_s1026" alt="email icon" style="position:absolute;margin-left:256.3pt;margin-top:42.2pt;width:26.65pt;height:27.25pt;z-index:251664384;mso-width-relative:margin;mso-height-relative:margin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">
                        <v:imagedata r:id="rId14" o:title="Email icon"/>
                      </v:shape>
                    </v:group>
                  </w:pict>
                </mc:Fallback>
              </mc:AlternateContent>
            </w:r>
            <w:r w:rsidR="006E7369" w:rsidRPr="0017271C">
              <w:rPr>
                <w:noProof/>
                <w:color w:val="162A3C" w:themeColor="accent1" w:themeShade="80"/>
                <w:lang w:val="hr-HR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27FE2854" wp14:editId="6ED87E00">
                      <wp:simplePos x="0" y="0"/>
                      <wp:positionH relativeFrom="column">
                        <wp:posOffset>5122215</wp:posOffset>
                      </wp:positionH>
                      <wp:positionV relativeFrom="paragraph">
                        <wp:posOffset>1013307</wp:posOffset>
                      </wp:positionV>
                      <wp:extent cx="337820" cy="337185"/>
                      <wp:effectExtent l="0" t="0" r="5080" b="5715"/>
                      <wp:wrapNone/>
                      <wp:docPr id="11" name="Group 11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5" name="Freeform: Shape 162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130FFD" id="Group 11" o:spid="_x0000_s1026" alt="phone icon" style="position:absolute;margin-left:403.3pt;margin-top:79.8pt;width:26.6pt;height:26.55pt;z-index:251663360;mso-width-relative:margin;mso-height-relative:margin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">
                        <v:imagedata r:id="rId16" o:title="Phone icon"/>
                        <v:path arrowok="t"/>
                      </v:shape>
                    </v:group>
                  </w:pict>
                </mc:Fallback>
              </mc:AlternateContent>
            </w:r>
            <w:r w:rsidR="006E7369" w:rsidRPr="0017271C">
              <w:rPr>
                <w:noProof/>
                <w:color w:val="162A3C" w:themeColor="accent1" w:themeShade="80"/>
                <w:lang w:val="hr-H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9F1F0D5" wp14:editId="11094550">
                      <wp:simplePos x="0" y="0"/>
                      <wp:positionH relativeFrom="column">
                        <wp:posOffset>5055337</wp:posOffset>
                      </wp:positionH>
                      <wp:positionV relativeFrom="paragraph">
                        <wp:posOffset>167919</wp:posOffset>
                      </wp:positionV>
                      <wp:extent cx="1912620" cy="346710"/>
                      <wp:effectExtent l="0" t="0" r="0" b="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2620" cy="3467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F599AF" w14:textId="0617EBB9" w:rsidR="005E5082" w:rsidRPr="00985F47" w:rsidRDefault="000E7879">
                                  <w:pPr>
                                    <w:rPr>
                                      <w:sz w:val="16"/>
                                      <w:szCs w:val="16"/>
                                      <w:lang w:val="hr-HR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 xml:space="preserve"> HYPERLINK "https://www.linkedin.com/in/boris-milojević-981b91b3/" </w:instrText>
                                  </w:r>
                                  <w:r>
                                    <w:fldChar w:fldCharType="separate"/>
                                  </w:r>
                                  <w:r w:rsidR="005E5082" w:rsidRPr="00985F47">
                                    <w:rPr>
                                      <w:rStyle w:val="Hyperlink"/>
                                      <w:sz w:val="16"/>
                                      <w:szCs w:val="16"/>
                                      <w:lang w:val="hr-HR"/>
                                    </w:rPr>
                                    <w:t>https://www.linkedin.com/in/boris-milojević-981b91b3/</w:t>
                                  </w:r>
                                  <w:r>
                                    <w:rPr>
                                      <w:rStyle w:val="Hyperlink"/>
                                      <w:sz w:val="16"/>
                                      <w:szCs w:val="16"/>
                                      <w:lang w:val="hr-HR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F1F0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4" o:spid="_x0000_s1026" type="#_x0000_t202" style="position:absolute;margin-left:398.05pt;margin-top:13.2pt;width:150.6pt;height:2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" filled="f" stroked="f" strokeweight=".5pt">
                      <v:textbox>
                        <w:txbxContent>
                          <w:p w14:paraId="7AF599AF" w14:textId="0617EBB9" w:rsidR="005E5082" w:rsidRPr="00985F47" w:rsidRDefault="000E7879">
                            <w:pPr>
                              <w:rPr>
                                <w:sz w:val="16"/>
                                <w:szCs w:val="16"/>
                                <w:lang w:val="hr-HR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HYPERLINK "https://www.linkedin.com/in/boris-milojević-981b91b3/" </w:instrText>
                            </w:r>
                            <w:r>
                              <w:fldChar w:fldCharType="separate"/>
                            </w:r>
                            <w:r w:rsidR="005E5082" w:rsidRPr="00985F47">
                              <w:rPr>
                                <w:rStyle w:val="Hyperlink"/>
                                <w:sz w:val="16"/>
                                <w:szCs w:val="16"/>
                                <w:lang w:val="hr-HR"/>
                              </w:rPr>
                              <w:t>https://www.linkedin.com/in/boris-milojević-981b91b3/</w:t>
                            </w:r>
                            <w:r>
                              <w:rPr>
                                <w:rStyle w:val="Hyperlink"/>
                                <w:sz w:val="16"/>
                                <w:szCs w:val="16"/>
                                <w:lang w:val="hr-HR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E7369">
              <w:rPr>
                <w:noProof/>
                <w:color w:val="162A3C" w:themeColor="accent1" w:themeShade="80"/>
                <w:lang w:val="hr-HR"/>
              </w:rPr>
              <w:drawing>
                <wp:anchor distT="0" distB="0" distL="114300" distR="114300" simplePos="0" relativeHeight="251673600" behindDoc="0" locked="0" layoutInCell="1" allowOverlap="1" wp14:anchorId="38ED289E" wp14:editId="6C4127F0">
                  <wp:simplePos x="0" y="0"/>
                  <wp:positionH relativeFrom="column">
                    <wp:posOffset>4781905</wp:posOffset>
                  </wp:positionH>
                  <wp:positionV relativeFrom="paragraph">
                    <wp:posOffset>199415</wp:posOffset>
                  </wp:positionV>
                  <wp:extent cx="274320" cy="274320"/>
                  <wp:effectExtent l="0" t="0" r="0" b="0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E7369" w:rsidRPr="0017271C">
              <w:rPr>
                <w:noProof/>
                <w:color w:val="162A3C" w:themeColor="accent1" w:themeShade="80"/>
                <w:lang w:val="hr-HR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AEB60E8" wp14:editId="36416659">
                      <wp:simplePos x="0" y="0"/>
                      <wp:positionH relativeFrom="column">
                        <wp:posOffset>3590391</wp:posOffset>
                      </wp:positionH>
                      <wp:positionV relativeFrom="paragraph">
                        <wp:posOffset>166955</wp:posOffset>
                      </wp:positionV>
                      <wp:extent cx="1189249" cy="310515"/>
                      <wp:effectExtent l="0" t="0" r="0" b="0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89249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CAD7E9" w14:textId="51BC270F" w:rsidR="00AD15A0" w:rsidRPr="00AD15A0" w:rsidRDefault="00B300DB">
                                  <w:pPr>
                                    <w:rPr>
                                      <w:lang w:val="hr-HR"/>
                                    </w:rPr>
                                  </w:pPr>
                                  <w:r>
                                    <w:rPr>
                                      <w:lang w:val="hr-HR"/>
                                    </w:rPr>
                                    <w:t>Zagreb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EB60E8" id="Text Box 31" o:spid="_x0000_s1027" type="#_x0000_t202" style="position:absolute;margin-left:282.7pt;margin-top:13.15pt;width:93.65pt;height:24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" filled="f" stroked="f" strokeweight=".5pt">
                      <v:textbox>
                        <w:txbxContent>
                          <w:p w14:paraId="43CAD7E9" w14:textId="51BC270F" w:rsidR="00AD15A0" w:rsidRPr="00AD15A0" w:rsidRDefault="00B300DB">
                            <w:pPr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Zagreb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E7369" w:rsidRPr="0017271C">
              <w:rPr>
                <w:noProof/>
                <w:color w:val="162A3C" w:themeColor="accent1" w:themeShade="80"/>
                <w:lang w:val="hr-HR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C59C9D2" wp14:editId="212FAC61">
                      <wp:simplePos x="0" y="0"/>
                      <wp:positionH relativeFrom="column">
                        <wp:posOffset>3588055</wp:posOffset>
                      </wp:positionH>
                      <wp:positionV relativeFrom="paragraph">
                        <wp:posOffset>568325</wp:posOffset>
                      </wp:positionV>
                      <wp:extent cx="2371725" cy="255905"/>
                      <wp:effectExtent l="0" t="0" r="0" b="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1725" cy="2559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8213922" w14:textId="13226304" w:rsidR="00AD15A0" w:rsidRPr="00AD15A0" w:rsidRDefault="00AD15A0">
                                  <w:pPr>
                                    <w:rPr>
                                      <w:lang w:val="hr-HR"/>
                                    </w:rPr>
                                  </w:pPr>
                                  <w:r>
                                    <w:rPr>
                                      <w:lang w:val="hr-HR"/>
                                    </w:rPr>
                                    <w:t>boris.milojevic13@gmail.com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9C9D2" id="Text Box 33" o:spid="_x0000_s1028" type="#_x0000_t202" style="position:absolute;margin-left:282.5pt;margin-top:44.75pt;width:186.75pt;height:20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" filled="f" stroked="f" strokeweight=".5pt">
                      <v:textbox>
                        <w:txbxContent>
                          <w:p w14:paraId="68213922" w14:textId="13226304" w:rsidR="00AD15A0" w:rsidRPr="00AD15A0" w:rsidRDefault="00AD15A0">
                            <w:pPr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boris.milojevic13@gmail.com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C7281" w:rsidRPr="00094F86" w14:paraId="1997CC77" w14:textId="77777777" w:rsidTr="000F7A9A">
        <w:trPr>
          <w:trHeight w:val="1589"/>
        </w:trPr>
        <w:tc>
          <w:tcPr>
            <w:tcW w:w="11097" w:type="dxa"/>
            <w:tcBorders>
              <w:bottom w:val="nil"/>
            </w:tcBorders>
            <w:vAlign w:val="bottom"/>
          </w:tcPr>
          <w:p w14:paraId="3E433D36" w14:textId="01F9A303" w:rsidR="00C337C0" w:rsidRDefault="00C337C0" w:rsidP="00F37999">
            <w:pPr>
              <w:pStyle w:val="Heading2"/>
              <w:spacing w:before="0"/>
              <w:rPr>
                <w:rFonts w:ascii="Calibri" w:hAnsi="Calibri" w:cs="Calibri"/>
                <w:color w:val="44546A" w:themeColor="text2"/>
                <w:sz w:val="72"/>
                <w:szCs w:val="72"/>
                <w:lang w:val="hr-HR"/>
              </w:rPr>
            </w:pPr>
            <w:r w:rsidRPr="0017271C">
              <w:rPr>
                <w:noProof/>
                <w:color w:val="162A3C" w:themeColor="accent1" w:themeShade="80"/>
                <w:lang w:val="hr-HR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841F0B3" wp14:editId="7E36A563">
                      <wp:simplePos x="0" y="0"/>
                      <wp:positionH relativeFrom="column">
                        <wp:posOffset>5456555</wp:posOffset>
                      </wp:positionH>
                      <wp:positionV relativeFrom="paragraph">
                        <wp:posOffset>73660</wp:posOffset>
                      </wp:positionV>
                      <wp:extent cx="1282700" cy="248285"/>
                      <wp:effectExtent l="0" t="0" r="0" b="0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82700" cy="2482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0AAEB6" w14:textId="220C66F7" w:rsidR="00AD15A0" w:rsidRPr="00AD15A0" w:rsidRDefault="00AD15A0">
                                  <w:pPr>
                                    <w:rPr>
                                      <w:lang w:val="hr-HR"/>
                                    </w:rPr>
                                  </w:pPr>
                                  <w:r>
                                    <w:rPr>
                                      <w:lang w:val="hr-HR"/>
                                    </w:rPr>
                                    <w:t>+385 091 944 8129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41F0B3" id="Text Box 32" o:spid="_x0000_s1029" type="#_x0000_t202" style="position:absolute;margin-left:429.65pt;margin-top:5.8pt;width:101pt;height:1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" filled="f" stroked="f" strokeweight=".5pt">
                      <v:textbox>
                        <w:txbxContent>
                          <w:p w14:paraId="6C0AAEB6" w14:textId="220C66F7" w:rsidR="00AD15A0" w:rsidRPr="00AD15A0" w:rsidRDefault="00AD15A0">
                            <w:pPr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 xml:space="preserve">+385 </w:t>
                            </w:r>
                            <w:r>
                              <w:rPr>
                                <w:lang w:val="hr-HR"/>
                              </w:rPr>
                              <w:t>091 944 8129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7271C">
              <w:rPr>
                <w:noProof/>
                <w:color w:val="162A3C" w:themeColor="accent1" w:themeShade="80"/>
                <w:lang w:val="hr-HR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FB24567" wp14:editId="52FD0D02">
                      <wp:simplePos x="0" y="0"/>
                      <wp:positionH relativeFrom="column">
                        <wp:posOffset>3584575</wp:posOffset>
                      </wp:positionH>
                      <wp:positionV relativeFrom="paragraph">
                        <wp:posOffset>66040</wp:posOffset>
                      </wp:positionV>
                      <wp:extent cx="1330960" cy="306705"/>
                      <wp:effectExtent l="0" t="0" r="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30960" cy="3067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17289D9" w14:textId="461AACEA" w:rsidR="00AD15A0" w:rsidRPr="00AD15A0" w:rsidRDefault="00AD15A0">
                                  <w:pPr>
                                    <w:rPr>
                                      <w:lang w:val="hr-HR"/>
                                    </w:rPr>
                                  </w:pPr>
                                  <w:r>
                                    <w:rPr>
                                      <w:lang w:val="hr-HR"/>
                                    </w:rPr>
                                    <w:t>github.com/Bokayy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B24567" id="Text Box 37" o:spid="_x0000_s1030" type="#_x0000_t202" style="position:absolute;margin-left:282.25pt;margin-top:5.2pt;width:104.8pt;height:24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" filled="f" stroked="f" strokeweight=".5pt">
                      <v:textbox>
                        <w:txbxContent>
                          <w:p w14:paraId="517289D9" w14:textId="461AACEA" w:rsidR="00AD15A0" w:rsidRPr="00AD15A0" w:rsidRDefault="00AD15A0">
                            <w:pPr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github.com/Bokayy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7271C">
              <w:rPr>
                <w:noProof/>
                <w:color w:val="162A3C" w:themeColor="accent1" w:themeShade="80"/>
                <w:lang w:val="hr-HR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41ABE8C9" wp14:editId="1FD70BC1">
                      <wp:simplePos x="0" y="0"/>
                      <wp:positionH relativeFrom="column">
                        <wp:posOffset>3251835</wp:posOffset>
                      </wp:positionH>
                      <wp:positionV relativeFrom="paragraph">
                        <wp:posOffset>33655</wp:posOffset>
                      </wp:positionV>
                      <wp:extent cx="338455" cy="346075"/>
                      <wp:effectExtent l="0" t="0" r="4445" b="0"/>
                      <wp:wrapNone/>
                      <wp:docPr id="34" name="Group 34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35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36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D95670" id="Group 34" o:spid="_x0000_s1026" alt="website icon" style="position:absolute;margin-left:256.05pt;margin-top:2.65pt;width:26.65pt;height:27.25pt;z-index:251668480;mso-width-relative:margin;mso-height-relative:margin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">
                        <v:imagedata r:id="rId19" o:title="website icon"/>
                        <v:path arrowok="t"/>
                      </v:shape>
                    </v:group>
                  </w:pict>
                </mc:Fallback>
              </mc:AlternateContent>
            </w:r>
          </w:p>
          <w:p w14:paraId="59E2376F" w14:textId="05F34B47" w:rsidR="00F37999" w:rsidRDefault="005C6F71" w:rsidP="00F37999">
            <w:pPr>
              <w:pStyle w:val="Heading2"/>
              <w:spacing w:before="0"/>
              <w:rPr>
                <w:rFonts w:ascii="Calibri" w:hAnsi="Calibri" w:cs="Calibri"/>
                <w:color w:val="44546A" w:themeColor="text2"/>
                <w:sz w:val="72"/>
                <w:szCs w:val="72"/>
                <w:lang w:val="hr-HR"/>
              </w:rPr>
            </w:pPr>
            <w:r w:rsidRPr="005C6F71">
              <w:rPr>
                <w:rFonts w:ascii="Calibri" w:hAnsi="Calibri" w:cs="Calibri"/>
                <w:color w:val="44546A" w:themeColor="text2"/>
                <w:sz w:val="72"/>
                <w:szCs w:val="72"/>
                <w:lang w:val="hr-HR"/>
              </w:rPr>
              <w:t>Iskustvo</w:t>
            </w:r>
          </w:p>
          <w:p w14:paraId="66879119" w14:textId="0312A1E0" w:rsidR="00F37999" w:rsidRDefault="00F37999" w:rsidP="00F37999">
            <w:pPr>
              <w:rPr>
                <w:lang w:val="hr-HR"/>
              </w:rPr>
            </w:pPr>
          </w:p>
          <w:p w14:paraId="7FC9DF95" w14:textId="1C711895" w:rsidR="00B300DB" w:rsidRPr="005C6F71" w:rsidRDefault="00B300DB" w:rsidP="00B300DB">
            <w:pPr>
              <w:pStyle w:val="Experience"/>
              <w:rPr>
                <w:rFonts w:ascii="Calibri" w:hAnsi="Calibri" w:cs="Calibri"/>
                <w:b/>
                <w:bCs/>
                <w:color w:val="0070C0"/>
                <w:sz w:val="36"/>
                <w:szCs w:val="36"/>
                <w:lang w:val="hr-HR"/>
              </w:rPr>
            </w:pPr>
            <w:r w:rsidRPr="005C6F71">
              <w:rPr>
                <w:rFonts w:ascii="Calibri" w:hAnsi="Calibri" w:cs="Calibri"/>
                <w:b/>
                <w:bCs/>
                <w:color w:val="0070C0"/>
                <w:sz w:val="36"/>
                <w:szCs w:val="36"/>
                <w:lang w:val="hr-HR"/>
              </w:rPr>
              <w:t xml:space="preserve">Junior Vue.js Developer- Profil-Klett (Siječanj 2022 </w:t>
            </w:r>
            <w:r w:rsidR="00A02963" w:rsidRPr="005C6F71">
              <w:rPr>
                <w:rFonts w:ascii="Calibri" w:hAnsi="Calibri" w:cs="Calibri"/>
                <w:b/>
                <w:bCs/>
                <w:color w:val="0070C0"/>
                <w:sz w:val="36"/>
                <w:szCs w:val="36"/>
                <w:lang w:val="hr-HR"/>
              </w:rPr>
              <w:t>– Prosinac 2022</w:t>
            </w:r>
            <w:r w:rsidRPr="005C6F71">
              <w:rPr>
                <w:rFonts w:ascii="Calibri" w:hAnsi="Calibri" w:cs="Calibri"/>
                <w:b/>
                <w:bCs/>
                <w:color w:val="0070C0"/>
                <w:sz w:val="36"/>
                <w:szCs w:val="36"/>
                <w:lang w:val="hr-HR"/>
              </w:rPr>
              <w:t>)</w:t>
            </w:r>
          </w:p>
          <w:p w14:paraId="5A3ADF68" w14:textId="419EC49E" w:rsidR="00807401" w:rsidRDefault="006B1562" w:rsidP="00807401">
            <w:pPr>
              <w:keepNext/>
              <w:ind w:left="720" w:hanging="360"/>
            </w:pPr>
            <w:r>
              <w:rPr>
                <w:rFonts w:ascii="Calibri" w:hAnsi="Calibri" w:cs="Calibri"/>
                <w:noProof/>
                <w:lang w:val="hr-HR"/>
              </w:rPr>
              <w:drawing>
                <wp:anchor distT="0" distB="0" distL="114300" distR="114300" simplePos="0" relativeHeight="251677696" behindDoc="0" locked="0" layoutInCell="1" allowOverlap="1" wp14:anchorId="7D62951F" wp14:editId="3A65DBD0">
                  <wp:simplePos x="0" y="0"/>
                  <wp:positionH relativeFrom="column">
                    <wp:posOffset>3871595</wp:posOffset>
                  </wp:positionH>
                  <wp:positionV relativeFrom="paragraph">
                    <wp:posOffset>196850</wp:posOffset>
                  </wp:positionV>
                  <wp:extent cx="2045970" cy="1023620"/>
                  <wp:effectExtent l="0" t="0" r="0" b="508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70" cy="102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7401" w:rsidRPr="00807401">
              <w:rPr>
                <w:rFonts w:eastAsiaTheme="minorHAnsi"/>
                <w:noProof/>
                <w:lang w:val="hr-HR"/>
              </w:rPr>
              <w:drawing>
                <wp:inline distT="0" distB="0" distL="0" distR="0" wp14:anchorId="7E69FCFD" wp14:editId="519E343A">
                  <wp:extent cx="2352675" cy="1485900"/>
                  <wp:effectExtent l="0" t="0" r="9525" b="0"/>
                  <wp:docPr id="1" name="Graphic 1">
                    <a:hlinkClick xmlns:a="http://schemas.openxmlformats.org/drawingml/2006/main" r:id="rId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>
                            <a:hlinkClick r:id="rId21"/>
                          </pic:cNvPr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DBBFD" w14:textId="6DDFA393" w:rsidR="00807401" w:rsidRPr="00807401" w:rsidRDefault="00807401" w:rsidP="00807401">
            <w:pPr>
              <w:pStyle w:val="Caption"/>
              <w:rPr>
                <w:rFonts w:ascii="Calibri" w:eastAsiaTheme="minorHAnsi" w:hAnsi="Calibri" w:cs="Calibri"/>
                <w:color w:val="000000" w:themeColor="text1"/>
                <w:sz w:val="22"/>
                <w:lang w:val="hr-HR"/>
              </w:rPr>
            </w:pPr>
            <w:proofErr w:type="spellStart"/>
            <w:r>
              <w:t>Slika</w:t>
            </w:r>
            <w:proofErr w:type="spellEnd"/>
            <w:r>
              <w:t xml:space="preserve"> </w:t>
            </w:r>
            <w:fldSimple w:instr=" SEQ Slika \* ARABIC ">
              <w:r w:rsidR="00C337C0">
                <w:rPr>
                  <w:noProof/>
                </w:rPr>
                <w:t>1</w:t>
              </w:r>
            </w:fldSimple>
            <w:r>
              <w:t xml:space="preserve"> </w:t>
            </w:r>
            <w:r w:rsidR="00D55C02">
              <w:t xml:space="preserve">Logo </w:t>
            </w:r>
            <w:proofErr w:type="spellStart"/>
            <w:r w:rsidR="00D55C02">
              <w:t>iznad</w:t>
            </w:r>
            <w:proofErr w:type="spellEnd"/>
            <w:r w:rsidR="00D55C02">
              <w:t xml:space="preserve"> je l</w:t>
            </w:r>
            <w:r>
              <w:t xml:space="preserve">ink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primjer</w:t>
            </w:r>
            <w:proofErr w:type="spellEnd"/>
            <w:r>
              <w:t xml:space="preserve"> </w:t>
            </w:r>
            <w:proofErr w:type="spellStart"/>
            <w:r>
              <w:t>stranice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kojoj</w:t>
            </w:r>
            <w:proofErr w:type="spellEnd"/>
            <w:r>
              <w:t xml:space="preserve"> </w:t>
            </w:r>
            <w:proofErr w:type="spellStart"/>
            <w:r>
              <w:t>sam</w:t>
            </w:r>
            <w:proofErr w:type="spellEnd"/>
            <w:r>
              <w:t xml:space="preserve"> radio</w:t>
            </w:r>
            <w:r w:rsidR="00D55C02">
              <w:t xml:space="preserve"> </w:t>
            </w:r>
          </w:p>
          <w:p w14:paraId="4EDEE6BD" w14:textId="282957E5" w:rsidR="00F37999" w:rsidRPr="00144594" w:rsidRDefault="00F37999" w:rsidP="00F37999">
            <w:pPr>
              <w:pStyle w:val="ListParagraph"/>
              <w:numPr>
                <w:ilvl w:val="0"/>
                <w:numId w:val="10"/>
              </w:numPr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</w:pPr>
            <w:r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>Rad na „komponentama“ (Modularne jedinice korištenje za učenje)</w:t>
            </w:r>
          </w:p>
          <w:p w14:paraId="0C4B0FCF" w14:textId="02E9CA87" w:rsidR="00F37999" w:rsidRPr="00144594" w:rsidRDefault="00F37999" w:rsidP="00F37999">
            <w:pPr>
              <w:pStyle w:val="ListParagraph"/>
              <w:numPr>
                <w:ilvl w:val="0"/>
                <w:numId w:val="10"/>
              </w:numPr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</w:pPr>
            <w:r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 xml:space="preserve">Od malih igara, </w:t>
            </w:r>
            <w:r w:rsidR="00807401"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 xml:space="preserve">simulatora </w:t>
            </w:r>
            <w:r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>blagajne</w:t>
            </w:r>
            <w:r w:rsidR="00807401"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>, jednostavnih 3d komponenti (malo 3js-a) pa nadalje</w:t>
            </w:r>
          </w:p>
          <w:p w14:paraId="44C9B5B2" w14:textId="77777777" w:rsidR="006B1562" w:rsidRDefault="006B1562" w:rsidP="006B1562">
            <w:pPr>
              <w:pStyle w:val="ListParagraph"/>
              <w:keepNext/>
              <w:numPr>
                <w:ilvl w:val="0"/>
                <w:numId w:val="10"/>
              </w:numPr>
            </w:pPr>
            <w:r>
              <w:rPr>
                <w:rFonts w:ascii="Calibri" w:eastAsiaTheme="minorHAnsi" w:hAnsi="Calibri" w:cs="Calibri"/>
                <w:noProof/>
                <w:color w:val="000000" w:themeColor="text1"/>
                <w:sz w:val="22"/>
                <w:lang w:val="hr-HR"/>
              </w:rPr>
              <w:drawing>
                <wp:inline distT="0" distB="0" distL="0" distR="0" wp14:anchorId="37843031" wp14:editId="42F41573">
                  <wp:extent cx="3533241" cy="2304430"/>
                  <wp:effectExtent l="0" t="0" r="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2200" cy="2349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C58C84" w14:textId="58DB2DCA" w:rsidR="00A55CBF" w:rsidRPr="00A55CBF" w:rsidRDefault="006B1562" w:rsidP="00A55CBF">
            <w:pPr>
              <w:pStyle w:val="Caption"/>
              <w:rPr>
                <w:rFonts w:ascii="Calibri" w:eastAsiaTheme="minorHAnsi" w:hAnsi="Calibri" w:cs="Calibri"/>
                <w:color w:val="000000" w:themeColor="text1"/>
                <w:sz w:val="22"/>
                <w:lang w:val="hr-HR"/>
              </w:rPr>
            </w:pPr>
            <w:proofErr w:type="spellStart"/>
            <w:r>
              <w:t>Slika</w:t>
            </w:r>
            <w:proofErr w:type="spellEnd"/>
            <w:r>
              <w:t xml:space="preserve"> </w:t>
            </w:r>
            <w:fldSimple w:instr=" SEQ Slika \* ARABIC ">
              <w:r w:rsidR="00C337C0">
                <w:rPr>
                  <w:noProof/>
                </w:rPr>
                <w:t>2</w:t>
              </w:r>
            </w:fldSimple>
            <w:r>
              <w:t xml:space="preserve"> Makar </w:t>
            </w:r>
            <w:proofErr w:type="spellStart"/>
            <w:r>
              <w:t>jednostavno</w:t>
            </w:r>
            <w:proofErr w:type="spellEnd"/>
            <w:r>
              <w:t xml:space="preserve"> </w:t>
            </w:r>
            <w:proofErr w:type="spellStart"/>
            <w:r>
              <w:t>izgledalo</w:t>
            </w:r>
            <w:proofErr w:type="spellEnd"/>
            <w:r>
              <w:t xml:space="preserve">, </w:t>
            </w:r>
            <w:proofErr w:type="spellStart"/>
            <w:r>
              <w:t>ovo</w:t>
            </w:r>
            <w:proofErr w:type="spellEnd"/>
            <w:r>
              <w:t xml:space="preserve"> je </w:t>
            </w:r>
            <w:proofErr w:type="spellStart"/>
            <w:r>
              <w:t>prva</w:t>
            </w:r>
            <w:proofErr w:type="spellEnd"/>
            <w:r>
              <w:t xml:space="preserve"> </w:t>
            </w:r>
            <w:proofErr w:type="spellStart"/>
            <w:r>
              <w:t>stvar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kojoj</w:t>
            </w:r>
            <w:proofErr w:type="spellEnd"/>
            <w:r>
              <w:t xml:space="preserve"> </w:t>
            </w:r>
            <w:proofErr w:type="spellStart"/>
            <w:r>
              <w:t>sam</w:t>
            </w:r>
            <w:proofErr w:type="spellEnd"/>
            <w:r>
              <w:t xml:space="preserve"> </w:t>
            </w:r>
            <w:proofErr w:type="spellStart"/>
            <w:r>
              <w:t>sam</w:t>
            </w:r>
            <w:proofErr w:type="spellEnd"/>
            <w:r>
              <w:t xml:space="preserve"> radio </w:t>
            </w:r>
            <w:proofErr w:type="spellStart"/>
            <w:r>
              <w:t>iz</w:t>
            </w:r>
            <w:proofErr w:type="spellEnd"/>
            <w:r>
              <w:t xml:space="preserve"> </w:t>
            </w:r>
            <w:proofErr w:type="spellStart"/>
            <w:r>
              <w:t>nule</w:t>
            </w:r>
            <w:proofErr w:type="spellEnd"/>
            <w:r>
              <w:t xml:space="preserve"> u </w:t>
            </w:r>
            <w:proofErr w:type="spellStart"/>
            <w:r>
              <w:t>firmi</w:t>
            </w:r>
            <w:proofErr w:type="spellEnd"/>
            <w:r>
              <w:t xml:space="preserve">. </w:t>
            </w:r>
            <w:proofErr w:type="spellStart"/>
            <w:r>
              <w:t>trebalo</w:t>
            </w:r>
            <w:proofErr w:type="spellEnd"/>
            <w:r>
              <w:t xml:space="preserve"> je </w:t>
            </w:r>
            <w:proofErr w:type="spellStart"/>
            <w:r>
              <w:t>tekst</w:t>
            </w:r>
            <w:proofErr w:type="spellEnd"/>
            <w:r>
              <w:t xml:space="preserve"> koji </w:t>
            </w:r>
            <w:proofErr w:type="spellStart"/>
            <w:r>
              <w:t>dođe</w:t>
            </w:r>
            <w:proofErr w:type="spellEnd"/>
            <w:r>
              <w:t xml:space="preserve"> </w:t>
            </w:r>
            <w:proofErr w:type="spellStart"/>
            <w:r>
              <w:t>kao</w:t>
            </w:r>
            <w:proofErr w:type="spellEnd"/>
            <w:r>
              <w:t xml:space="preserve"> </w:t>
            </w:r>
            <w:proofErr w:type="spellStart"/>
            <w:r>
              <w:t>kao</w:t>
            </w:r>
            <w:proofErr w:type="spellEnd"/>
            <w:r>
              <w:t xml:space="preserve"> HTML </w:t>
            </w:r>
            <w:proofErr w:type="spellStart"/>
            <w:r>
              <w:t>Objekt</w:t>
            </w:r>
            <w:proofErr w:type="spellEnd"/>
            <w:r>
              <w:t xml:space="preserve"> </w:t>
            </w:r>
            <w:proofErr w:type="spellStart"/>
            <w:r>
              <w:t>parsirati</w:t>
            </w:r>
            <w:proofErr w:type="spellEnd"/>
            <w:r>
              <w:t xml:space="preserve"> </w:t>
            </w:r>
            <w:proofErr w:type="spellStart"/>
            <w:r>
              <w:t>tekst</w:t>
            </w:r>
            <w:proofErr w:type="spellEnd"/>
            <w:r>
              <w:t xml:space="preserve"> </w:t>
            </w:r>
            <w:proofErr w:type="spellStart"/>
            <w:r>
              <w:t>iz</w:t>
            </w:r>
            <w:proofErr w:type="spellEnd"/>
            <w:r>
              <w:t xml:space="preserve"> </w:t>
            </w:r>
            <w:proofErr w:type="spellStart"/>
            <w:r>
              <w:t>njega</w:t>
            </w:r>
            <w:proofErr w:type="spellEnd"/>
            <w:r>
              <w:t xml:space="preserve"> </w:t>
            </w:r>
            <w:proofErr w:type="spellStart"/>
            <w:r>
              <w:t>te</w:t>
            </w:r>
            <w:proofErr w:type="spellEnd"/>
            <w:r>
              <w:t xml:space="preserve"> </w:t>
            </w:r>
            <w:proofErr w:type="spellStart"/>
            <w:r>
              <w:t>prikazati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blokovima</w:t>
            </w:r>
            <w:proofErr w:type="spellEnd"/>
            <w:r>
              <w:t xml:space="preserve"> </w:t>
            </w:r>
            <w:proofErr w:type="spellStart"/>
            <w:r>
              <w:t>izmjenjive</w:t>
            </w:r>
            <w:proofErr w:type="spellEnd"/>
            <w:r>
              <w:t xml:space="preserve"> </w:t>
            </w:r>
            <w:proofErr w:type="spellStart"/>
            <w:r>
              <w:t>veličine</w:t>
            </w:r>
            <w:proofErr w:type="spellEnd"/>
            <w:r>
              <w:t xml:space="preserve"> s </w:t>
            </w:r>
            <w:proofErr w:type="spellStart"/>
            <w:r>
              <w:t>mogućnosti</w:t>
            </w:r>
            <w:proofErr w:type="spellEnd"/>
            <w:r>
              <w:t xml:space="preserve"> </w:t>
            </w:r>
            <w:proofErr w:type="spellStart"/>
            <w:r>
              <w:t>pravilnog</w:t>
            </w:r>
            <w:proofErr w:type="spellEnd"/>
            <w:r>
              <w:t xml:space="preserve"> </w:t>
            </w:r>
            <w:proofErr w:type="spellStart"/>
            <w:r>
              <w:t>renderanja</w:t>
            </w:r>
            <w:proofErr w:type="spellEnd"/>
            <w:r>
              <w:t xml:space="preserve"> </w:t>
            </w:r>
            <w:proofErr w:type="spellStart"/>
            <w:r>
              <w:t>teksta</w:t>
            </w:r>
            <w:proofErr w:type="spellEnd"/>
            <w:r>
              <w:t xml:space="preserve"> </w:t>
            </w:r>
            <w:proofErr w:type="spellStart"/>
            <w:r>
              <w:t>KaTex</w:t>
            </w:r>
            <w:proofErr w:type="spellEnd"/>
          </w:p>
          <w:p w14:paraId="1C833230" w14:textId="77777777" w:rsidR="00A55CBF" w:rsidRDefault="00A55CBF" w:rsidP="00A55CBF">
            <w:pPr>
              <w:pStyle w:val="ListParagraph"/>
              <w:keepNext/>
              <w:numPr>
                <w:ilvl w:val="0"/>
                <w:numId w:val="10"/>
              </w:numPr>
            </w:pPr>
            <w:r>
              <w:rPr>
                <w:rFonts w:ascii="Calibri" w:eastAsiaTheme="minorHAnsi" w:hAnsi="Calibri" w:cs="Calibri"/>
                <w:noProof/>
                <w:color w:val="000000" w:themeColor="text1"/>
                <w:sz w:val="22"/>
                <w:lang w:val="hr-HR"/>
              </w:rPr>
              <w:lastRenderedPageBreak/>
              <w:drawing>
                <wp:inline distT="0" distB="0" distL="0" distR="0" wp14:anchorId="5681814D" wp14:editId="6BD4C40E">
                  <wp:extent cx="4300876" cy="2684679"/>
                  <wp:effectExtent l="0" t="0" r="4445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211" cy="269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91761" w14:textId="3EB3FBC1" w:rsidR="00A55CBF" w:rsidRDefault="00A55CBF" w:rsidP="00A55CBF">
            <w:pPr>
              <w:pStyle w:val="Caption"/>
            </w:pPr>
            <w:proofErr w:type="spellStart"/>
            <w:r>
              <w:t>Slika</w:t>
            </w:r>
            <w:proofErr w:type="spellEnd"/>
            <w:r>
              <w:t xml:space="preserve"> </w:t>
            </w:r>
            <w:fldSimple w:instr=" SEQ Slika \* ARABIC ">
              <w:r w:rsidR="00C337C0">
                <w:rPr>
                  <w:noProof/>
                </w:rPr>
                <w:t>3</w:t>
              </w:r>
            </w:fldSimple>
            <w:r>
              <w:t xml:space="preserve"> </w:t>
            </w:r>
            <w:proofErr w:type="spellStart"/>
            <w:r>
              <w:t>Inkorporacija</w:t>
            </w:r>
            <w:proofErr w:type="spellEnd"/>
            <w:r>
              <w:t xml:space="preserve"> Unity </w:t>
            </w:r>
            <w:proofErr w:type="spellStart"/>
            <w:r>
              <w:t>projekta</w:t>
            </w:r>
            <w:proofErr w:type="spellEnd"/>
          </w:p>
          <w:p w14:paraId="43DE5F65" w14:textId="140490EB" w:rsidR="006B1562" w:rsidRPr="00144594" w:rsidRDefault="00807401" w:rsidP="006B1562">
            <w:pPr>
              <w:pStyle w:val="ListParagraph"/>
              <w:numPr>
                <w:ilvl w:val="0"/>
                <w:numId w:val="10"/>
              </w:numPr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</w:pPr>
            <w:r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 xml:space="preserve">Agile development podijeljen u sprintove sa </w:t>
            </w:r>
            <w:r w:rsidR="006B1562"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>sveobuhvatnim GIT workflowom</w:t>
            </w:r>
          </w:p>
          <w:p w14:paraId="3CA2094A" w14:textId="164AFAA9" w:rsidR="00A55CBF" w:rsidRDefault="00A55CBF" w:rsidP="006B1562">
            <w:pPr>
              <w:pStyle w:val="ListParagraph"/>
              <w:numPr>
                <w:ilvl w:val="0"/>
                <w:numId w:val="10"/>
              </w:numPr>
              <w:rPr>
                <w:rFonts w:ascii="Calibri" w:eastAsiaTheme="minorHAnsi" w:hAnsi="Calibri" w:cs="Calibri"/>
                <w:color w:val="000000" w:themeColor="text1"/>
                <w:sz w:val="22"/>
                <w:lang w:val="hr-HR"/>
              </w:rPr>
            </w:pPr>
            <w:r>
              <w:rPr>
                <w:rFonts w:ascii="Calibri" w:eastAsiaTheme="minorHAnsi" w:hAnsi="Calibri" w:cs="Calibri"/>
                <w:noProof/>
                <w:color w:val="000000" w:themeColor="text1"/>
                <w:sz w:val="22"/>
                <w:lang w:val="hr-HR"/>
              </w:rPr>
              <w:drawing>
                <wp:inline distT="0" distB="0" distL="0" distR="0" wp14:anchorId="6866AFD8" wp14:editId="2276DEA4">
                  <wp:extent cx="4437983" cy="3101645"/>
                  <wp:effectExtent l="0" t="0" r="127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7710" cy="3108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4765BE" w14:textId="70FFFA86" w:rsidR="006B1562" w:rsidRPr="00144594" w:rsidRDefault="006B1562" w:rsidP="006B1562">
            <w:pPr>
              <w:pStyle w:val="ListParagraph"/>
              <w:numPr>
                <w:ilvl w:val="0"/>
                <w:numId w:val="10"/>
              </w:numPr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</w:pPr>
            <w:r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>Koristili smo Monday.com i Slack</w:t>
            </w:r>
            <w:r w:rsidR="00A55CBF"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 xml:space="preserve"> Sa Agile workflow (Sprintovi, novi taskovi svaka 2 tjedna osim High Priority, Working On It, Testing, Done, Back for Development etc.</w:t>
            </w:r>
            <w:r w:rsidR="003C7673" w:rsidRPr="00144594">
              <w:rPr>
                <w:rFonts w:ascii="Calibri" w:eastAsiaTheme="minorHAnsi" w:hAnsi="Calibri" w:cs="Calibri"/>
                <w:color w:val="000000" w:themeColor="text1"/>
                <w:sz w:val="24"/>
                <w:szCs w:val="28"/>
                <w:lang w:val="hr-HR"/>
              </w:rPr>
              <w:t>)</w:t>
            </w:r>
          </w:p>
          <w:p w14:paraId="29664CC3" w14:textId="013FBFB8" w:rsidR="007962D2" w:rsidRPr="00144594" w:rsidRDefault="007962D2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color w:val="0070C0"/>
                <w:sz w:val="24"/>
                <w:szCs w:val="28"/>
                <w:lang w:val="hr-HR"/>
              </w:rPr>
            </w:pPr>
            <w:r w:rsidRPr="00144594">
              <w:rPr>
                <w:rFonts w:ascii="Calibri" w:hAnsi="Calibri" w:cs="Calibri"/>
                <w:sz w:val="24"/>
                <w:szCs w:val="28"/>
                <w:lang w:val="hr-HR"/>
              </w:rPr>
              <w:t xml:space="preserve">Bugfixevi, </w:t>
            </w:r>
            <w:r w:rsidR="00A55CBF" w:rsidRPr="00144594">
              <w:rPr>
                <w:rFonts w:ascii="Calibri" w:hAnsi="Calibri" w:cs="Calibri"/>
                <w:sz w:val="24"/>
                <w:szCs w:val="28"/>
                <w:lang w:val="hr-HR"/>
              </w:rPr>
              <w:t xml:space="preserve">razno </w:t>
            </w:r>
            <w:r w:rsidR="0030567A" w:rsidRPr="00144594">
              <w:rPr>
                <w:rFonts w:ascii="Calibri" w:hAnsi="Calibri" w:cs="Calibri"/>
                <w:sz w:val="24"/>
                <w:szCs w:val="28"/>
                <w:lang w:val="hr-HR"/>
              </w:rPr>
              <w:t>dodavanje featuresa</w:t>
            </w:r>
          </w:p>
          <w:p w14:paraId="7EA1A6CC" w14:textId="5A101563" w:rsidR="00A55CBF" w:rsidRPr="00144594" w:rsidRDefault="0030567A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color w:val="0070C0"/>
                <w:sz w:val="24"/>
                <w:szCs w:val="28"/>
                <w:lang w:val="hr-HR"/>
              </w:rPr>
            </w:pPr>
            <w:r w:rsidRPr="00144594">
              <w:rPr>
                <w:rFonts w:ascii="Calibri" w:hAnsi="Calibri" w:cs="Calibri"/>
                <w:sz w:val="24"/>
                <w:szCs w:val="28"/>
                <w:lang w:val="hr-HR"/>
              </w:rPr>
              <w:t>Setup Docker environmenta za testiranje</w:t>
            </w:r>
            <w:r w:rsidR="006B1562" w:rsidRPr="00144594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(Containeri za nginx, mercure, rabbitmq, i php, uz pristup cijelom siteu i Content </w:t>
            </w:r>
            <w:r w:rsidR="006E7369">
              <w:rPr>
                <w:rFonts w:ascii="Calibri" w:hAnsi="Calibri" w:cs="Calibri"/>
                <w:sz w:val="24"/>
                <w:szCs w:val="28"/>
                <w:lang w:val="hr-HR"/>
              </w:rPr>
              <w:t>Managment System</w:t>
            </w:r>
            <w:r w:rsidR="006B1562" w:rsidRPr="00144594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(</w:t>
            </w:r>
            <w:r w:rsidR="006E7369">
              <w:rPr>
                <w:rFonts w:ascii="Calibri" w:hAnsi="Calibri" w:cs="Calibri"/>
                <w:sz w:val="24"/>
                <w:szCs w:val="28"/>
                <w:lang w:val="hr-HR"/>
              </w:rPr>
              <w:t>Angular.js</w:t>
            </w:r>
            <w:r w:rsidR="006B1562" w:rsidRPr="00144594">
              <w:rPr>
                <w:rFonts w:ascii="Calibri" w:hAnsi="Calibri" w:cs="Calibri"/>
                <w:sz w:val="24"/>
                <w:szCs w:val="28"/>
                <w:lang w:val="hr-HR"/>
              </w:rPr>
              <w:t>) stranici )</w:t>
            </w:r>
          </w:p>
          <w:p w14:paraId="02EEFC34" w14:textId="555FE3A2" w:rsidR="0030567A" w:rsidRPr="00144594" w:rsidRDefault="00A55CBF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color w:val="0070C0"/>
                <w:sz w:val="24"/>
                <w:szCs w:val="28"/>
                <w:lang w:val="hr-HR"/>
              </w:rPr>
            </w:pPr>
            <w:r w:rsidRPr="00144594">
              <w:rPr>
                <w:rFonts w:ascii="Calibri" w:hAnsi="Calibri" w:cs="Calibri"/>
                <w:sz w:val="24"/>
                <w:szCs w:val="28"/>
                <w:lang w:val="hr-HR"/>
              </w:rPr>
              <w:t>Na Dockeru bih editirao ponekad direktno tablice u MySQL, te je lokalno hostao NUXT.js i Angular projekte kao dev environment produkcijske stranice, uz to što smo test server imali</w:t>
            </w:r>
            <w:r w:rsidR="006B1562" w:rsidRPr="00144594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</w:t>
            </w:r>
          </w:p>
          <w:p w14:paraId="58C8FDC4" w14:textId="1F0E3542" w:rsidR="00336BF7" w:rsidRPr="00336BF7" w:rsidRDefault="0030567A" w:rsidP="00336BF7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144594">
              <w:rPr>
                <w:rFonts w:ascii="Calibri" w:hAnsi="Calibri" w:cs="Calibri"/>
                <w:sz w:val="24"/>
                <w:szCs w:val="28"/>
                <w:lang w:val="hr-HR"/>
              </w:rPr>
              <w:t>Linux za development</w:t>
            </w:r>
            <w:r w:rsidR="005E5082" w:rsidRPr="00144594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(Ubuntu 22.04), Visual Studio code, Vue.js, SCSS… </w:t>
            </w:r>
          </w:p>
          <w:p w14:paraId="5AA206A8" w14:textId="6280B2E7" w:rsidR="00144594" w:rsidRDefault="00144594" w:rsidP="00144594">
            <w:pPr>
              <w:pStyle w:val="Experience"/>
              <w:rPr>
                <w:rFonts w:ascii="Calibri" w:hAnsi="Calibri" w:cs="Calibri"/>
                <w:b/>
                <w:bCs/>
                <w:color w:val="0072C7" w:themeColor="accent2"/>
                <w:sz w:val="48"/>
                <w:szCs w:val="48"/>
                <w:lang w:val="hr-HR"/>
              </w:rPr>
            </w:pPr>
            <w:r w:rsidRPr="00144594">
              <w:rPr>
                <w:rFonts w:ascii="Calibri" w:hAnsi="Calibri" w:cs="Calibri"/>
                <w:b/>
                <w:bCs/>
                <w:color w:val="0072C7" w:themeColor="accent2"/>
                <w:sz w:val="48"/>
                <w:szCs w:val="48"/>
                <w:lang w:val="hr-HR"/>
              </w:rPr>
              <w:lastRenderedPageBreak/>
              <w:t>Luxrobo MODI</w:t>
            </w:r>
          </w:p>
          <w:p w14:paraId="7E5C2041" w14:textId="42459A33" w:rsidR="00144594" w:rsidRPr="00144594" w:rsidRDefault="00144594" w:rsidP="00144594">
            <w:pPr>
              <w:pStyle w:val="Experience"/>
              <w:numPr>
                <w:ilvl w:val="0"/>
                <w:numId w:val="16"/>
              </w:numPr>
              <w:rPr>
                <w:rFonts w:ascii="Calibri" w:hAnsi="Calibri" w:cs="Calibri"/>
                <w:b/>
                <w:bCs/>
                <w:color w:val="0072C7" w:themeColor="accent2"/>
                <w:sz w:val="24"/>
                <w:lang w:val="hr-HR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lang w:val="hr-HR"/>
              </w:rPr>
              <w:t xml:space="preserve">U sklopu rada u Profil-Klettu imao sam čast raditi sa LuxRobo MODI </w:t>
            </w:r>
            <w:r>
              <w:rPr>
                <w:rFonts w:ascii="Calibri" w:hAnsi="Calibri" w:cs="Calibri"/>
                <w:noProof/>
                <w:color w:val="000000" w:themeColor="text1"/>
                <w:sz w:val="24"/>
                <w:lang w:val="hr-HR"/>
              </w:rPr>
              <w:drawing>
                <wp:inline distT="0" distB="0" distL="0" distR="0" wp14:anchorId="29A09472" wp14:editId="779BC001">
                  <wp:extent cx="3211373" cy="3211373"/>
                  <wp:effectExtent l="0" t="0" r="8255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2040" cy="322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color w:val="000000" w:themeColor="text1"/>
                <w:sz w:val="24"/>
                <w:lang w:val="hr-HR"/>
              </w:rPr>
              <w:drawing>
                <wp:inline distT="0" distB="0" distL="0" distR="0" wp14:anchorId="6C0040B5" wp14:editId="67E47411">
                  <wp:extent cx="2409176" cy="321058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713" cy="3231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397132" w14:textId="041DFB47" w:rsidR="00144594" w:rsidRPr="00144594" w:rsidRDefault="00144594" w:rsidP="00144594">
            <w:pPr>
              <w:pStyle w:val="Experience"/>
              <w:numPr>
                <w:ilvl w:val="0"/>
                <w:numId w:val="16"/>
              </w:numPr>
              <w:rPr>
                <w:rFonts w:ascii="Calibri" w:hAnsi="Calibri" w:cs="Calibri"/>
                <w:b/>
                <w:bCs/>
                <w:color w:val="0072C7" w:themeColor="accent2"/>
                <w:sz w:val="24"/>
                <w:lang w:val="hr-HR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lang w:val="hr-HR"/>
              </w:rPr>
              <w:t>Bio sam nekoliko puta s kolegama u CARNet predstavljati demo-e robota, što sve može kako bih to uključili u školski program</w:t>
            </w:r>
          </w:p>
          <w:p w14:paraId="6D30F051" w14:textId="6A0959CC" w:rsidR="00144594" w:rsidRPr="00144594" w:rsidRDefault="00144594" w:rsidP="00144594">
            <w:pPr>
              <w:pStyle w:val="Experience"/>
              <w:numPr>
                <w:ilvl w:val="0"/>
                <w:numId w:val="16"/>
              </w:numPr>
              <w:rPr>
                <w:rFonts w:ascii="Calibri" w:hAnsi="Calibri" w:cs="Calibri"/>
                <w:b/>
                <w:bCs/>
                <w:color w:val="0072C7" w:themeColor="accent2"/>
                <w:sz w:val="24"/>
                <w:lang w:val="hr-HR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lang w:val="hr-HR"/>
              </w:rPr>
              <w:t>Svega sam se malo dotaknuo tu kodiranja, to što sam radio je bilo u pythonu, sve ostalo je bilo preko njihovog vizualnog sustava za kodiranje pomoću blokova (scratch)</w:t>
            </w:r>
          </w:p>
          <w:p w14:paraId="417A8995" w14:textId="3961F0AF" w:rsidR="00336BF7" w:rsidRPr="00336BF7" w:rsidRDefault="00144594" w:rsidP="00336BF7">
            <w:pPr>
              <w:pStyle w:val="Experience"/>
              <w:numPr>
                <w:ilvl w:val="0"/>
                <w:numId w:val="16"/>
              </w:numPr>
              <w:rPr>
                <w:rFonts w:ascii="Calibri" w:hAnsi="Calibri" w:cs="Calibri"/>
                <w:b/>
                <w:bCs/>
                <w:color w:val="0072C7" w:themeColor="accent2"/>
                <w:sz w:val="24"/>
                <w:lang w:val="hr-HR"/>
              </w:rPr>
            </w:pPr>
            <w:r w:rsidRPr="00144594">
              <w:rPr>
                <w:rFonts w:ascii="Calibri" w:hAnsi="Calibri" w:cs="Calibri"/>
                <w:b/>
                <w:bCs/>
                <w:noProof/>
                <w:color w:val="0072C7" w:themeColor="accent2"/>
                <w:sz w:val="24"/>
                <w:lang w:val="hr-HR"/>
              </w:rPr>
              <w:drawing>
                <wp:inline distT="0" distB="0" distL="0" distR="0" wp14:anchorId="2C45A812" wp14:editId="078B3B06">
                  <wp:extent cx="1113643" cy="1975104"/>
                  <wp:effectExtent l="0" t="0" r="0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945" cy="198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44594">
              <w:rPr>
                <w:rFonts w:ascii="Calibri" w:hAnsi="Calibri" w:cs="Calibri"/>
                <w:b/>
                <w:bCs/>
                <w:noProof/>
                <w:color w:val="0072C7" w:themeColor="accent2"/>
                <w:sz w:val="24"/>
                <w:lang w:val="hr-HR"/>
              </w:rPr>
              <w:drawing>
                <wp:inline distT="0" distB="0" distL="0" distR="0" wp14:anchorId="7D6E0284" wp14:editId="48417363">
                  <wp:extent cx="3511117" cy="1975104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303" cy="198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B45A8" w14:textId="4E1CC60A" w:rsidR="00336BF7" w:rsidRDefault="00336BF7" w:rsidP="00336BF7">
            <w:pPr>
              <w:pStyle w:val="Experience"/>
              <w:rPr>
                <w:noProof/>
              </w:rPr>
            </w:pPr>
          </w:p>
          <w:p w14:paraId="40E65C61" w14:textId="6072BA8C" w:rsidR="00336BF7" w:rsidRDefault="00336BF7" w:rsidP="00336BF7">
            <w:pPr>
              <w:pStyle w:val="Experience"/>
              <w:rPr>
                <w:noProof/>
              </w:rPr>
            </w:pPr>
          </w:p>
          <w:p w14:paraId="2C6B6760" w14:textId="7A7CDE8B" w:rsidR="00336BF7" w:rsidRDefault="00336BF7" w:rsidP="00336BF7">
            <w:pPr>
              <w:pStyle w:val="Experience"/>
              <w:rPr>
                <w:noProof/>
              </w:rPr>
            </w:pPr>
          </w:p>
          <w:p w14:paraId="237268F1" w14:textId="7730B57F" w:rsidR="00336BF7" w:rsidRDefault="00336BF7" w:rsidP="00336BF7">
            <w:pPr>
              <w:pStyle w:val="Experience"/>
              <w:rPr>
                <w:noProof/>
              </w:rPr>
            </w:pPr>
          </w:p>
          <w:p w14:paraId="22AFC213" w14:textId="77777777" w:rsidR="00336BF7" w:rsidRDefault="00336BF7" w:rsidP="00336BF7">
            <w:pPr>
              <w:pStyle w:val="Experience"/>
              <w:rPr>
                <w:rFonts w:ascii="Calibri" w:hAnsi="Calibri" w:cs="Calibri"/>
                <w:b/>
                <w:bCs/>
                <w:color w:val="0072C7" w:themeColor="accent2"/>
                <w:sz w:val="24"/>
                <w:lang w:val="hr-HR"/>
              </w:rPr>
            </w:pPr>
          </w:p>
          <w:p w14:paraId="03E6BC56" w14:textId="6510CAA7" w:rsidR="00336BF7" w:rsidRPr="00336BF7" w:rsidRDefault="00336BF7" w:rsidP="00336BF7">
            <w:pPr>
              <w:pStyle w:val="Experience"/>
              <w:numPr>
                <w:ilvl w:val="0"/>
                <w:numId w:val="16"/>
              </w:numPr>
              <w:rPr>
                <w:rFonts w:ascii="Calibri" w:hAnsi="Calibri" w:cs="Calibri"/>
                <w:b/>
                <w:bCs/>
                <w:color w:val="000000" w:themeColor="text1"/>
                <w:sz w:val="24"/>
                <w:lang w:val="hr-HR"/>
              </w:rPr>
            </w:pPr>
            <w:r w:rsidRPr="00336BF7">
              <w:rPr>
                <w:rFonts w:ascii="Calibri" w:hAnsi="Calibri" w:cs="Calibri"/>
                <w:color w:val="000000" w:themeColor="text1"/>
                <w:sz w:val="24"/>
                <w:lang w:val="hr-HR"/>
              </w:rPr>
              <w:t xml:space="preserve">Imao sam i doticaja s drugim setovima za učenje </w:t>
            </w:r>
            <w:r>
              <w:rPr>
                <w:rFonts w:ascii="Calibri" w:hAnsi="Calibri" w:cs="Calibri"/>
                <w:color w:val="000000" w:themeColor="text1"/>
                <w:sz w:val="24"/>
                <w:lang w:val="hr-HR"/>
              </w:rPr>
              <w:t xml:space="preserve">hardvera i </w:t>
            </w:r>
            <w:r w:rsidRPr="00336BF7">
              <w:rPr>
                <w:rFonts w:ascii="Calibri" w:hAnsi="Calibri" w:cs="Calibri"/>
                <w:color w:val="000000" w:themeColor="text1"/>
                <w:sz w:val="24"/>
                <w:lang w:val="hr-HR"/>
              </w:rPr>
              <w:t xml:space="preserve">kodiranja </w:t>
            </w:r>
            <w:r>
              <w:rPr>
                <w:rFonts w:ascii="Calibri" w:hAnsi="Calibri" w:cs="Calibri"/>
                <w:color w:val="000000" w:themeColor="text1"/>
                <w:sz w:val="24"/>
                <w:lang w:val="hr-HR"/>
              </w:rPr>
              <w:t>s kolegom koji je u Ruđer Bošković vodio tim za robotiku</w:t>
            </w:r>
            <w:r w:rsidR="001345BA">
              <w:rPr>
                <w:rFonts w:ascii="Calibri" w:hAnsi="Calibri" w:cs="Calibri"/>
                <w:color w:val="000000" w:themeColor="text1"/>
                <w:sz w:val="24"/>
                <w:lang w:val="hr-HR"/>
              </w:rPr>
              <w:t xml:space="preserve"> (više razgovori o teoriji, tipa Integral Derivate Proportional itd, te o viability MODI-a. I greške a drugim sličnim sustavima (jedan primjer je Spike Prime od Lego))</w:t>
            </w:r>
          </w:p>
          <w:p w14:paraId="0A5D8BA2" w14:textId="56F6D14E" w:rsidR="00336BF7" w:rsidRDefault="00336BF7" w:rsidP="00336BF7">
            <w:pPr>
              <w:pStyle w:val="Experience"/>
              <w:numPr>
                <w:ilvl w:val="0"/>
                <w:numId w:val="16"/>
              </w:numPr>
              <w:rPr>
                <w:rFonts w:ascii="Calibri" w:hAnsi="Calibri" w:cs="Calibri"/>
                <w:b/>
                <w:bCs/>
                <w:color w:val="000000" w:themeColor="text1"/>
                <w:sz w:val="24"/>
                <w:lang w:val="hr-HR"/>
              </w:rPr>
            </w:pPr>
            <w:r>
              <w:rPr>
                <w:rFonts w:ascii="Calibri" w:hAnsi="Calibri" w:cs="Calibri"/>
                <w:noProof/>
                <w:color w:val="000000" w:themeColor="text1"/>
                <w:sz w:val="24"/>
                <w:lang w:val="hr-HR"/>
              </w:rPr>
              <w:drawing>
                <wp:inline distT="0" distB="0" distL="0" distR="0" wp14:anchorId="1457A7B4" wp14:editId="712CA116">
                  <wp:extent cx="3891686" cy="2917958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518" cy="2935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C89046" w14:textId="09942758" w:rsidR="00336BF7" w:rsidRDefault="00336BF7" w:rsidP="00336BF7">
            <w:pPr>
              <w:pStyle w:val="Experience"/>
              <w:ind w:left="360"/>
              <w:rPr>
                <w:rFonts w:ascii="Calibri" w:hAnsi="Calibri" w:cs="Calibri"/>
                <w:b/>
                <w:bCs/>
                <w:color w:val="000000" w:themeColor="text1"/>
                <w:sz w:val="24"/>
                <w:lang w:val="hr-HR"/>
              </w:rPr>
            </w:pPr>
          </w:p>
          <w:p w14:paraId="13B617BD" w14:textId="7A7649A9" w:rsidR="00336BF7" w:rsidRPr="00336BF7" w:rsidRDefault="00336BF7" w:rsidP="00336BF7">
            <w:pPr>
              <w:pStyle w:val="Experience"/>
              <w:rPr>
                <w:rFonts w:ascii="Calibri" w:hAnsi="Calibri" w:cs="Calibri"/>
                <w:b/>
                <w:bCs/>
                <w:color w:val="44546A" w:themeColor="text2"/>
                <w:sz w:val="72"/>
                <w:szCs w:val="72"/>
                <w:u w:val="single"/>
                <w:lang w:val="hr-HR"/>
              </w:rPr>
            </w:pPr>
            <w:r w:rsidRPr="00336BF7">
              <w:rPr>
                <w:rFonts w:ascii="Calibri" w:hAnsi="Calibri" w:cs="Calibri"/>
                <w:b/>
                <w:bCs/>
                <w:color w:val="44546A" w:themeColor="text2"/>
                <w:sz w:val="72"/>
                <w:szCs w:val="72"/>
                <w:u w:val="single"/>
                <w:lang w:val="hr-HR"/>
              </w:rPr>
              <w:t>Prijašnja iskustva</w:t>
            </w:r>
          </w:p>
          <w:p w14:paraId="661A2FCE" w14:textId="77777777" w:rsidR="00144594" w:rsidRDefault="00144594" w:rsidP="00144594">
            <w:pPr>
              <w:pStyle w:val="Experience"/>
              <w:rPr>
                <w:rFonts w:ascii="Calibri" w:hAnsi="Calibri" w:cs="Calibri"/>
                <w:lang w:val="hr-HR"/>
              </w:rPr>
            </w:pPr>
          </w:p>
          <w:p w14:paraId="59B281E7" w14:textId="6BC049ED" w:rsidR="005C7281" w:rsidRPr="00A55CBF" w:rsidRDefault="005C7281" w:rsidP="005E5082">
            <w:pPr>
              <w:pStyle w:val="Experience"/>
              <w:rPr>
                <w:b/>
                <w:bCs/>
                <w:color w:val="0072C7" w:themeColor="accent2"/>
                <w:szCs w:val="22"/>
                <w:lang w:val="hr-HR"/>
              </w:rPr>
            </w:pPr>
            <w:r w:rsidRPr="00A55CBF">
              <w:rPr>
                <w:b/>
                <w:bCs/>
                <w:color w:val="0072C7" w:themeColor="accent2"/>
                <w:szCs w:val="22"/>
                <w:lang w:val="hr-HR"/>
              </w:rPr>
              <w:t>Skriptiranje igre i game design</w:t>
            </w:r>
            <w:r w:rsidR="008450F9" w:rsidRPr="00A55CBF">
              <w:rPr>
                <w:b/>
                <w:bCs/>
                <w:color w:val="0072C7" w:themeColor="accent2"/>
                <w:szCs w:val="22"/>
                <w:lang w:val="hr-HR"/>
              </w:rPr>
              <w:t xml:space="preserve"> - VimJam GameJam</w:t>
            </w:r>
            <w:r w:rsidRPr="00A55CBF">
              <w:rPr>
                <w:b/>
                <w:bCs/>
                <w:color w:val="0072C7" w:themeColor="accent2"/>
                <w:szCs w:val="22"/>
                <w:lang w:val="hr-HR"/>
              </w:rPr>
              <w:t xml:space="preserve"> (Jezici LUA i C++)</w:t>
            </w:r>
            <w:r w:rsidR="008450F9" w:rsidRPr="00A55CBF">
              <w:rPr>
                <w:b/>
                <w:bCs/>
                <w:color w:val="0072C7" w:themeColor="accent2"/>
                <w:szCs w:val="22"/>
                <w:lang w:val="hr-HR"/>
              </w:rPr>
              <w:t xml:space="preserve"> (Listopad 2021)</w:t>
            </w:r>
          </w:p>
          <w:p w14:paraId="30329920" w14:textId="07A486B4" w:rsidR="008450F9" w:rsidRPr="008450F9" w:rsidRDefault="008450F9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>
              <w:rPr>
                <w:rFonts w:ascii="Calibri" w:hAnsi="Calibri" w:cs="Calibri"/>
                <w:sz w:val="24"/>
                <w:szCs w:val="28"/>
                <w:lang w:val="hr-HR"/>
              </w:rPr>
              <w:t>Dizajniranje gameplaya, skriptiranje igre (custom engine), koordiniranje projekta (</w:t>
            </w:r>
            <w:r w:rsidR="00D132BE">
              <w:rPr>
                <w:rFonts w:ascii="Calibri" w:hAnsi="Calibri" w:cs="Calibri"/>
                <w:sz w:val="24"/>
                <w:szCs w:val="28"/>
                <w:lang w:val="hr-HR"/>
              </w:rPr>
              <w:t>dogovaranje oko kojih feature-a treba dodati s engine strane, te koji asseti trebaju s vizualne strane)</w:t>
            </w:r>
            <w:r w:rsidR="00336BF7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Nakon edukacije u </w:t>
            </w:r>
            <w:r w:rsidR="00D55C02">
              <w:rPr>
                <w:rFonts w:ascii="Calibri" w:hAnsi="Calibri" w:cs="Calibri"/>
                <w:sz w:val="24"/>
                <w:szCs w:val="28"/>
                <w:lang w:val="hr-HR"/>
              </w:rPr>
              <w:t>M</w:t>
            </w:r>
            <w:r w:rsidR="00336BF7">
              <w:rPr>
                <w:rFonts w:ascii="Calibri" w:hAnsi="Calibri" w:cs="Calibri"/>
                <w:sz w:val="24"/>
                <w:szCs w:val="28"/>
                <w:lang w:val="hr-HR"/>
              </w:rPr>
              <w:t>achini</w:t>
            </w:r>
          </w:p>
          <w:p w14:paraId="21DBEE0A" w14:textId="77777777" w:rsidR="00834548" w:rsidRPr="00A852CF" w:rsidRDefault="00834548" w:rsidP="00834548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Administrativni Poslovi – Kino Klub Sisak (</w:t>
            </w:r>
            <w:r w:rsidR="005C7281"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Rujan 2019 – Siječanj 2020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 xml:space="preserve">) </w:t>
            </w:r>
          </w:p>
          <w:p w14:paraId="2C200724" w14:textId="3EAA7EC5" w:rsidR="00834548" w:rsidRDefault="005C7281" w:rsidP="00B300DB">
            <w:pPr>
              <w:pStyle w:val="Dates"/>
              <w:numPr>
                <w:ilvl w:val="0"/>
                <w:numId w:val="10"/>
              </w:numPr>
              <w:rPr>
                <w:rFonts w:ascii="Calibri" w:hAnsi="Calibri" w:cs="Calibri"/>
                <w:b w:val="0"/>
                <w:bCs/>
                <w:color w:val="96ADFF"/>
                <w:sz w:val="20"/>
                <w:szCs w:val="22"/>
                <w:lang w:val="hr-HR"/>
              </w:rPr>
            </w:pPr>
            <w:r w:rsidRPr="00834548">
              <w:rPr>
                <w:rFonts w:ascii="Calibri" w:hAnsi="Calibri" w:cs="Calibri"/>
                <w:b w:val="0"/>
                <w:bCs/>
                <w:sz w:val="24"/>
                <w:szCs w:val="28"/>
                <w:lang w:val="hr-HR"/>
              </w:rPr>
              <w:t xml:space="preserve">Pisanje EU projekata, napisana skripta za automatizirano slanje mailova u Autohotkey, Kontaktiranje volontera za Star Film Fest, prevođenje dokumenata na Engleski itd. </w:t>
            </w:r>
          </w:p>
          <w:p w14:paraId="2DCE1B4B" w14:textId="77777777" w:rsidR="00834548" w:rsidRPr="00834548" w:rsidRDefault="00834548" w:rsidP="00834548">
            <w:pPr>
              <w:pStyle w:val="Dates"/>
              <w:rPr>
                <w:rFonts w:ascii="Calibri" w:hAnsi="Calibri" w:cs="Calibri"/>
                <w:b w:val="0"/>
                <w:bCs/>
                <w:color w:val="96ADFF"/>
                <w:sz w:val="20"/>
                <w:szCs w:val="22"/>
                <w:lang w:val="hr-HR"/>
              </w:rPr>
            </w:pPr>
          </w:p>
          <w:p w14:paraId="5071EB02" w14:textId="45F85EA7" w:rsidR="005C7281" w:rsidRPr="00A852CF" w:rsidRDefault="00834548" w:rsidP="0064237F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 xml:space="preserve">Popisivač -  Popis Stanovništva (Listopad </w:t>
            </w:r>
            <w:r w:rsidR="005C7281"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2021. – Studeni 2021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)</w:t>
            </w:r>
          </w:p>
          <w:p w14:paraId="7D459E5F" w14:textId="03DCEA39" w:rsidR="005C7281" w:rsidRP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Popisivanje stanovnika, provjera točnosti informacija, adresa, dogovaranje termina, online popisivanje</w:t>
            </w:r>
          </w:p>
          <w:p w14:paraId="3A4E47E0" w14:textId="3BCEB3F4" w:rsidR="005C7281" w:rsidRP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Napisao sam skriptu za automatsko popunjavanje praznih kuća u Autohotkey</w:t>
            </w:r>
          </w:p>
          <w:p w14:paraId="56D3A1BC" w14:textId="3CE664C8" w:rsidR="005C7281" w:rsidRPr="00A852CF" w:rsidRDefault="00834548" w:rsidP="0064237F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Volonter  - Sisački Klub Mladih, Udruga Umak (</w:t>
            </w:r>
            <w:r w:rsidR="005C7281"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2019 – 2021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)</w:t>
            </w:r>
          </w:p>
          <w:p w14:paraId="6D2BE2E8" w14:textId="678A506C" w:rsid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Organizacija partija, event</w:t>
            </w:r>
            <w:r w:rsidR="00D132BE">
              <w:rPr>
                <w:rFonts w:ascii="Calibri" w:hAnsi="Calibri" w:cs="Calibri"/>
                <w:sz w:val="24"/>
                <w:szCs w:val="28"/>
                <w:lang w:val="hr-HR"/>
              </w:rPr>
              <w:t>-</w:t>
            </w: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ova, rad s novim članovima, generalna direkcija kluba i udruge</w:t>
            </w:r>
          </w:p>
          <w:p w14:paraId="5687AADB" w14:textId="1E9BB394" w:rsidR="00834548" w:rsidRPr="005C7281" w:rsidRDefault="00834548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>
              <w:rPr>
                <w:rFonts w:ascii="Calibri" w:hAnsi="Calibri" w:cs="Calibri"/>
                <w:sz w:val="24"/>
                <w:szCs w:val="28"/>
                <w:lang w:val="hr-HR"/>
              </w:rPr>
              <w:lastRenderedPageBreak/>
              <w:t>Volontiranje na humanitarnim radionicama, projektima, te čišćenje i održavanje kluba</w:t>
            </w:r>
          </w:p>
          <w:p w14:paraId="754F1904" w14:textId="18CB17B8" w:rsidR="005C7281" w:rsidRPr="00A852CF" w:rsidRDefault="00834548" w:rsidP="00A55D68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Član OPG-a - Obiteljski OPG (OPG Milojević) (</w:t>
            </w:r>
            <w:r w:rsidR="005C7281"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2009 – 2021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)</w:t>
            </w:r>
          </w:p>
          <w:p w14:paraId="767FB6BF" w14:textId="6A0E67FF" w:rsidR="005C7281" w:rsidRPr="005C7281" w:rsidRDefault="005C7281" w:rsidP="00A55D68">
            <w:pPr>
              <w:pStyle w:val="Experience"/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 xml:space="preserve">Obiteljski OPG (OPG Milojević) </w:t>
            </w:r>
            <w:r w:rsidRPr="005C7281">
              <w:rPr>
                <w:rStyle w:val="Strong"/>
                <w:rFonts w:ascii="Calibri" w:hAnsi="Calibri" w:cs="Calibri"/>
                <w:sz w:val="24"/>
                <w:szCs w:val="28"/>
                <w:lang w:val="hr-HR"/>
              </w:rPr>
              <w:t>•</w:t>
            </w: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Član OPG-a</w:t>
            </w:r>
          </w:p>
          <w:p w14:paraId="45B89913" w14:textId="403C25F6" w:rsidR="005C7281" w:rsidRP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Većinom tehnička podrška, pomoć i za pisanje EU projekata, pridodavanje GPS oznake na slike radi poticaja, Preslikavanje dokumenata u digitalni oblik, pomoć s katastrom te gruntovnicom, vođenje prodaje dasaka, stoke itd. putem Njuškala</w:t>
            </w:r>
          </w:p>
          <w:p w14:paraId="7CC06740" w14:textId="740414D6" w:rsidR="005C7281" w:rsidRPr="00A852CF" w:rsidRDefault="00FB66F1" w:rsidP="00166877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Kupoprodaja, sastavljanje, te servisiranje računala i računalnih dijelova putem online platformi i uživo (</w:t>
            </w:r>
            <w:r w:rsidR="005C7281"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2020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)</w:t>
            </w:r>
          </w:p>
          <w:p w14:paraId="066A50FA" w14:textId="5E892954" w:rsidR="005C7281" w:rsidRP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 xml:space="preserve">Sastavljanje konfiguracija za povoljne cijene s polovnim komponenta, ili prodaja samih komponenti. Tehnička podrška kad je zatrebalo. Testiranje i overclockanje komponenti, te testiranje stabilnosti. Prodavanje putem Njuškala primarno, gotovih računala poznanicima uživo, pregovaranje s kupcima. </w:t>
            </w:r>
          </w:p>
          <w:p w14:paraId="14F9F157" w14:textId="77777777" w:rsidR="000F7A9A" w:rsidRDefault="000F7A9A" w:rsidP="00AC6C7E">
            <w:pPr>
              <w:pStyle w:val="Heading2"/>
              <w:rPr>
                <w:rFonts w:ascii="Calibri" w:hAnsi="Calibri" w:cs="Calibri"/>
                <w:color w:val="0072C7"/>
                <w:sz w:val="28"/>
                <w:szCs w:val="22"/>
                <w:lang w:val="hr-HR"/>
              </w:rPr>
            </w:pPr>
          </w:p>
          <w:p w14:paraId="6D673221" w14:textId="0C1B4ED3" w:rsidR="005C7281" w:rsidRPr="0017271C" w:rsidRDefault="005C7281" w:rsidP="00D132BE">
            <w:pPr>
              <w:pStyle w:val="Heading2"/>
              <w:jc w:val="both"/>
              <w:rPr>
                <w:rFonts w:ascii="Calibri" w:hAnsi="Calibri" w:cs="Calibri"/>
                <w:color w:val="162A3C" w:themeColor="accent1" w:themeShade="80"/>
                <w:sz w:val="56"/>
                <w:szCs w:val="48"/>
                <w:u w:val="none"/>
                <w:lang w:val="hr-HR"/>
              </w:rPr>
            </w:pPr>
            <w:r w:rsidRPr="0017271C">
              <w:rPr>
                <w:rFonts w:ascii="Calibri" w:hAnsi="Calibri" w:cs="Calibri"/>
                <w:color w:val="162A3C" w:themeColor="accent1" w:themeShade="80"/>
                <w:sz w:val="56"/>
                <w:szCs w:val="48"/>
                <w:u w:val="none"/>
                <w:lang w:val="hr-HR"/>
              </w:rPr>
              <w:t>Edukacija</w:t>
            </w:r>
          </w:p>
          <w:p w14:paraId="18FCDC1B" w14:textId="04C0FF47" w:rsidR="00985F47" w:rsidRPr="00A02963" w:rsidRDefault="00985F47" w:rsidP="00985F47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 w:rsidRPr="00A02963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C#</w:t>
            </w:r>
            <w:r w:rsidR="00144594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, C++</w:t>
            </w:r>
            <w:r w:rsidR="00336BF7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 xml:space="preserve"> </w:t>
            </w:r>
            <w:r w:rsidRPr="00A02963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 xml:space="preserve"> - Međimurkso Veleučilište u Čakovcu (2019)</w:t>
            </w:r>
          </w:p>
          <w:p w14:paraId="2A7AAE6E" w14:textId="77777777" w:rsidR="00985F47" w:rsidRPr="00985F47" w:rsidRDefault="00985F47" w:rsidP="00985F47">
            <w:pPr>
              <w:pStyle w:val="Dates"/>
              <w:numPr>
                <w:ilvl w:val="0"/>
                <w:numId w:val="13"/>
              </w:numP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</w:pPr>
            <w:r w:rsidRPr="00985F47"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  <w:t>Upravljanje datotečnim podsustavom uz</w:t>
            </w:r>
          </w:p>
          <w:p w14:paraId="3F8289A1" w14:textId="77777777" w:rsidR="00985F47" w:rsidRPr="00985F47" w:rsidRDefault="00985F47" w:rsidP="00985F47">
            <w:pPr>
              <w:pStyle w:val="Dates"/>
              <w:numPr>
                <w:ilvl w:val="0"/>
                <w:numId w:val="13"/>
              </w:numP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</w:pPr>
            <w:r w:rsidRPr="00985F47"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  <w:t>pomoć funkcija sučelja primjenskih programa (API).</w:t>
            </w:r>
          </w:p>
          <w:p w14:paraId="0DE6ACE6" w14:textId="77777777" w:rsidR="00985F47" w:rsidRPr="00985F47" w:rsidRDefault="00985F47" w:rsidP="00985F47">
            <w:pPr>
              <w:pStyle w:val="Dates"/>
              <w:numPr>
                <w:ilvl w:val="0"/>
                <w:numId w:val="13"/>
              </w:numP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</w:pPr>
            <w:r w:rsidRPr="00985F47"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  <w:t>Višezadaćni rad: dretve i procesi. Međusobno isključivanje.</w:t>
            </w:r>
          </w:p>
          <w:p w14:paraId="27734DF7" w14:textId="4EDC6378" w:rsidR="00985F47" w:rsidRDefault="00985F47" w:rsidP="00985F47">
            <w:pPr>
              <w:pStyle w:val="Dates"/>
              <w:numPr>
                <w:ilvl w:val="0"/>
                <w:numId w:val="13"/>
              </w:numP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</w:pPr>
            <w:r w:rsidRPr="00985F47"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  <w:t>Upravljanje memorijom.</w:t>
            </w:r>
          </w:p>
          <w:p w14:paraId="77E0CA42" w14:textId="6EB86284" w:rsidR="00985F47" w:rsidRDefault="00985F47" w:rsidP="00985F47">
            <w:pPr>
              <w:pStyle w:val="Dates"/>
              <w:numPr>
                <w:ilvl w:val="0"/>
                <w:numId w:val="13"/>
              </w:numP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</w:pPr>
            <w: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  <w:t>Windows Forms</w:t>
            </w:r>
          </w:p>
          <w:p w14:paraId="32A86168" w14:textId="427F2517" w:rsidR="00985F47" w:rsidRDefault="00985F47" w:rsidP="00985F47">
            <w:pPr>
              <w:pStyle w:val="Dates"/>
              <w:numPr>
                <w:ilvl w:val="0"/>
                <w:numId w:val="13"/>
              </w:numP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</w:pPr>
            <w: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  <w:t>.NET MVC</w:t>
            </w:r>
          </w:p>
          <w:p w14:paraId="22BEC0B8" w14:textId="2B9DB388" w:rsidR="00336BF7" w:rsidRPr="00985F47" w:rsidRDefault="00336BF7" w:rsidP="00985F47">
            <w:pPr>
              <w:pStyle w:val="Dates"/>
              <w:numPr>
                <w:ilvl w:val="0"/>
                <w:numId w:val="13"/>
              </w:numP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</w:pPr>
            <w:r>
              <w:rPr>
                <w:rFonts w:ascii="Calibri" w:hAnsi="Calibri" w:cs="Calibri"/>
                <w:b w:val="0"/>
                <w:bCs/>
                <w:sz w:val="22"/>
                <w:szCs w:val="24"/>
                <w:lang w:val="hr-HR"/>
              </w:rPr>
              <w:t xml:space="preserve">Arduino pod izbornim predmetom </w:t>
            </w:r>
          </w:p>
          <w:p w14:paraId="11D16BAB" w14:textId="2997EA3D" w:rsidR="00D132BE" w:rsidRDefault="00D132BE" w:rsidP="00D132BE">
            <w:pPr>
              <w:rPr>
                <w:lang w:val="hr-HR"/>
              </w:rPr>
            </w:pPr>
          </w:p>
          <w:p w14:paraId="2EA18615" w14:textId="724A211A" w:rsidR="00BA5AB6" w:rsidRPr="00A852CF" w:rsidRDefault="00BA5AB6" w:rsidP="00BA5AB6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Front End Developer Edukacija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 xml:space="preserve"> </w:t>
            </w:r>
            <w:r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–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 xml:space="preserve"> </w:t>
            </w:r>
            <w:r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 xml:space="preserve">Algebra 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(</w:t>
            </w:r>
            <w:r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 xml:space="preserve">Prosinac 2021 – </w:t>
            </w:r>
            <w:r w:rsidR="005E5082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Ožujak 2022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)</w:t>
            </w:r>
          </w:p>
          <w:p w14:paraId="7ED1B6C7" w14:textId="4B86EDC9" w:rsidR="00D132BE" w:rsidRPr="00BA5AB6" w:rsidRDefault="00BA5AB6" w:rsidP="00B300DB">
            <w:pPr>
              <w:pStyle w:val="Experience"/>
              <w:numPr>
                <w:ilvl w:val="0"/>
                <w:numId w:val="10"/>
              </w:numPr>
              <w:rPr>
                <w:lang w:val="hr-HR"/>
              </w:rPr>
            </w:pPr>
            <w:r>
              <w:rPr>
                <w:rFonts w:ascii="Calibri" w:hAnsi="Calibri" w:cs="Calibri"/>
                <w:sz w:val="24"/>
                <w:szCs w:val="28"/>
                <w:lang w:val="hr-HR"/>
              </w:rPr>
              <w:t>HTML, CSS, ReactJS</w:t>
            </w:r>
            <w:r w:rsidR="005E5082">
              <w:rPr>
                <w:rFonts w:ascii="Calibri" w:hAnsi="Calibri" w:cs="Calibri"/>
                <w:sz w:val="24"/>
                <w:szCs w:val="28"/>
                <w:lang w:val="hr-HR"/>
              </w:rPr>
              <w:t>, Javascript, SCSS, BEM principles</w:t>
            </w:r>
          </w:p>
          <w:p w14:paraId="33A9E2B5" w14:textId="2D49CAE0" w:rsidR="005C7281" w:rsidRPr="00A852CF" w:rsidRDefault="00FB66F1" w:rsidP="007808FB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C++ edukacija - Machina Game Dev Academy (</w:t>
            </w:r>
            <w:r w:rsidR="005C7281"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Svibanj 2021 – Rujan 2021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)</w:t>
            </w:r>
          </w:p>
          <w:p w14:paraId="7E54E87F" w14:textId="0D131EAE" w:rsidR="005C7281" w:rsidRP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Generalna edukacija za C++ developera (arrayevi, stringovi, vektori, liste, lambda funkcije, mape itd.) , neki od programa koje sam napravio su dostupni na GitHub</w:t>
            </w:r>
            <w:r w:rsidR="00144594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(</w:t>
            </w:r>
            <w:hyperlink r:id="rId32" w:history="1">
              <w:r w:rsidR="00144594" w:rsidRPr="00144594">
                <w:rPr>
                  <w:rStyle w:val="Hyperlink"/>
                  <w:rFonts w:ascii="Calibri" w:hAnsi="Calibri" w:cs="Calibri"/>
                  <w:sz w:val="24"/>
                  <w:szCs w:val="28"/>
                  <w:lang w:val="hr-HR"/>
                </w:rPr>
                <w:t>Link za C++ projekte</w:t>
              </w:r>
            </w:hyperlink>
            <w:r w:rsidR="00144594">
              <w:rPr>
                <w:rFonts w:ascii="Calibri" w:hAnsi="Calibri" w:cs="Calibri"/>
                <w:sz w:val="24"/>
                <w:szCs w:val="28"/>
                <w:lang w:val="hr-HR"/>
              </w:rPr>
              <w:t>)</w:t>
            </w:r>
          </w:p>
          <w:p w14:paraId="5A5CCC50" w14:textId="3CB3E09D" w:rsidR="005C7281" w:rsidRPr="00A852CF" w:rsidRDefault="00FB66F1" w:rsidP="00766930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Međimursko Veleučilište u Čakovcu • Računarstvo • Nedovršen studij (</w:t>
            </w:r>
            <w:r w:rsidR="005C7281"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2017 – 2020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)</w:t>
            </w:r>
          </w:p>
          <w:p w14:paraId="6A6907CA" w14:textId="1C05CA04" w:rsidR="005C7281" w:rsidRP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„Highlights“ bi bili izrada web stranice u .net MVC, bavio sam se backendom, uglavnom tipkama, text boxovima, slanje i primanje podataka, bazu i frontend su kolege radili</w:t>
            </w:r>
          </w:p>
          <w:p w14:paraId="71977001" w14:textId="30B0C2C3" w:rsidR="005C7281" w:rsidRP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Dobro poznavanje Blendera, te Office paketa</w:t>
            </w:r>
          </w:p>
          <w:p w14:paraId="082C7A66" w14:textId="188025F8" w:rsidR="005C7281" w:rsidRP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Korištenje Arduina sa setom komponenti (trčeće svijetlo, zvukovi preko speakera, i neke druge osnove)</w:t>
            </w:r>
          </w:p>
          <w:p w14:paraId="522E542A" w14:textId="2A6EC824" w:rsidR="005C7281" w:rsidRPr="00A852CF" w:rsidRDefault="00A852CF" w:rsidP="00962091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Tehnička Škola Sisak - Računarstvo - Eksperimentalni smjer (</w:t>
            </w:r>
            <w:r w:rsidR="005C7281"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2013– 2017</w:t>
            </w: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t>)</w:t>
            </w:r>
          </w:p>
          <w:p w14:paraId="62C8F365" w14:textId="622E4932" w:rsidR="005C7281" w:rsidRPr="005C7281" w:rsidRDefault="005C7281" w:rsidP="00B300DB">
            <w:pPr>
              <w:pStyle w:val="Experience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szCs w:val="28"/>
                <w:lang w:val="hr-HR"/>
              </w:rPr>
            </w:pPr>
            <w:r w:rsidRPr="005C7281">
              <w:rPr>
                <w:rFonts w:ascii="Calibri" w:hAnsi="Calibri" w:cs="Calibri"/>
                <w:sz w:val="24"/>
                <w:szCs w:val="28"/>
                <w:lang w:val="hr-HR"/>
              </w:rPr>
              <w:t>Primarno C#, imao sam projekt izrade web stranice (HTML, Javascript, PHP), iskustvo s Javom, prezentacija o Linux-u, te Arduino (primarno zato što smo bili primorani koristiti BASIC za mikroupravljače)</w:t>
            </w:r>
          </w:p>
          <w:p w14:paraId="681D067F" w14:textId="77777777" w:rsidR="001345BA" w:rsidRDefault="001345BA" w:rsidP="00766930">
            <w:pPr>
              <w:pStyle w:val="Dates"/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</w:pPr>
          </w:p>
          <w:p w14:paraId="01374D6F" w14:textId="3C8F185E" w:rsidR="005C7281" w:rsidRPr="00A852CF" w:rsidRDefault="005C7281" w:rsidP="00766930">
            <w:pPr>
              <w:pStyle w:val="Dates"/>
              <w:rPr>
                <w:rFonts w:ascii="Calibri" w:hAnsi="Calibri" w:cs="Calibri"/>
                <w:color w:val="0072C7" w:themeColor="accent2"/>
                <w:sz w:val="20"/>
                <w:szCs w:val="22"/>
                <w:lang w:val="hr-HR"/>
              </w:rPr>
            </w:pPr>
            <w:r w:rsidRPr="00A852CF">
              <w:rPr>
                <w:rFonts w:ascii="Calibri" w:hAnsi="Calibri" w:cs="Calibri"/>
                <w:color w:val="0072C7" w:themeColor="accent2"/>
                <w:sz w:val="22"/>
                <w:szCs w:val="24"/>
                <w:lang w:val="hr-HR"/>
              </w:rPr>
              <w:lastRenderedPageBreak/>
              <w:t>Napomena</w:t>
            </w:r>
          </w:p>
          <w:p w14:paraId="3B6F3E24" w14:textId="52BFFA0F" w:rsidR="005C7281" w:rsidRPr="005C7281" w:rsidRDefault="008450F9" w:rsidP="00766930">
            <w:pPr>
              <w:pStyle w:val="Experience"/>
              <w:rPr>
                <w:rFonts w:ascii="Calibri" w:hAnsi="Calibri" w:cs="Calibri"/>
                <w:sz w:val="24"/>
                <w:szCs w:val="28"/>
                <w:lang w:val="hr-HR"/>
              </w:rPr>
            </w:pPr>
            <w:r>
              <w:rPr>
                <w:rFonts w:ascii="Calibri" w:hAnsi="Calibri" w:cs="Calibri"/>
                <w:sz w:val="24"/>
                <w:szCs w:val="28"/>
                <w:lang w:val="hr-HR"/>
              </w:rPr>
              <w:t>Pohađao</w:t>
            </w:r>
            <w:r w:rsidR="005C7281" w:rsidRPr="005C7281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sam dio osnovne škole (vrtić</w:t>
            </w:r>
            <w:r>
              <w:rPr>
                <w:rFonts w:ascii="Calibri" w:hAnsi="Calibri" w:cs="Calibri"/>
                <w:sz w:val="24"/>
                <w:szCs w:val="28"/>
                <w:lang w:val="hr-HR"/>
              </w:rPr>
              <w:t>, predškolski, te</w:t>
            </w:r>
            <w:r w:rsidR="005C7281" w:rsidRPr="005C7281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</w:t>
            </w:r>
            <w:r>
              <w:rPr>
                <w:rFonts w:ascii="Calibri" w:hAnsi="Calibri" w:cs="Calibri"/>
                <w:sz w:val="24"/>
                <w:szCs w:val="28"/>
                <w:lang w:val="hr-HR"/>
              </w:rPr>
              <w:t>četiri</w:t>
            </w:r>
            <w:r w:rsidR="005C7281" w:rsidRPr="005C7281">
              <w:rPr>
                <w:rFonts w:ascii="Calibri" w:hAnsi="Calibri" w:cs="Calibri"/>
                <w:sz w:val="24"/>
                <w:szCs w:val="28"/>
                <w:lang w:val="hr-HR"/>
              </w:rPr>
              <w:t xml:space="preserve"> razreda</w:t>
            </w:r>
            <w:r>
              <w:rPr>
                <w:rFonts w:ascii="Calibri" w:hAnsi="Calibri" w:cs="Calibri"/>
                <w:sz w:val="24"/>
                <w:szCs w:val="28"/>
                <w:lang w:val="hr-HR"/>
              </w:rPr>
              <w:t xml:space="preserve"> osnovne</w:t>
            </w:r>
            <w:r w:rsidR="005C7281" w:rsidRPr="005C7281">
              <w:rPr>
                <w:rFonts w:ascii="Calibri" w:hAnsi="Calibri" w:cs="Calibri"/>
                <w:sz w:val="24"/>
                <w:szCs w:val="28"/>
                <w:lang w:val="hr-HR"/>
              </w:rPr>
              <w:t>) u SAD-u, Smatram da mi je engleski materinji jezik</w:t>
            </w:r>
          </w:p>
          <w:p w14:paraId="3626F8D4" w14:textId="4C78D00C" w:rsidR="005C7281" w:rsidRPr="005C7281" w:rsidRDefault="003B6EF4" w:rsidP="00AC6C7E">
            <w:pPr>
              <w:pStyle w:val="Heading2"/>
              <w:rPr>
                <w:rFonts w:ascii="Calibri" w:hAnsi="Calibri" w:cs="Calibri"/>
                <w:color w:val="0072C7"/>
                <w:sz w:val="28"/>
                <w:szCs w:val="22"/>
                <w:lang w:val="hr-HR"/>
              </w:rPr>
            </w:pPr>
            <w:r>
              <w:rPr>
                <w:rFonts w:ascii="Calibri" w:hAnsi="Calibri" w:cs="Calibri"/>
                <w:color w:val="0072C7"/>
                <w:sz w:val="28"/>
                <w:szCs w:val="22"/>
                <w:lang w:val="hr-HR"/>
              </w:rPr>
              <w:t>Tehnologije s kojima sam radio</w:t>
            </w:r>
          </w:p>
          <w:p w14:paraId="1024A7DF" w14:textId="410D9F06" w:rsidR="005C7281" w:rsidRDefault="005C7281" w:rsidP="00AC6C7E">
            <w:pPr>
              <w:rPr>
                <w:rFonts w:ascii="Calibri" w:hAnsi="Calibri" w:cs="Calibri"/>
                <w:sz w:val="28"/>
                <w:szCs w:val="28"/>
                <w:lang w:val="hr-HR"/>
              </w:rPr>
            </w:pPr>
            <w:r w:rsidRPr="009652EA">
              <w:rPr>
                <w:rFonts w:ascii="Calibri" w:hAnsi="Calibri" w:cs="Calibri"/>
                <w:color w:val="4461B4"/>
                <w:sz w:val="28"/>
                <w:szCs w:val="28"/>
                <w:lang w:val="hr-HR"/>
              </w:rPr>
              <w:t>C</w:t>
            </w:r>
            <w:r w:rsidR="00673E65">
              <w:rPr>
                <w:rFonts w:ascii="Calibri" w:hAnsi="Calibri" w:cs="Calibri"/>
                <w:sz w:val="28"/>
                <w:szCs w:val="28"/>
                <w:lang w:val="hr-HR"/>
              </w:rPr>
              <w:t>#</w:t>
            </w:r>
            <w:r>
              <w:rPr>
                <w:rFonts w:ascii="Calibri" w:hAnsi="Calibri" w:cs="Calibri"/>
                <w:sz w:val="28"/>
                <w:szCs w:val="28"/>
                <w:lang w:val="hr-HR"/>
              </w:rPr>
              <w:t xml:space="preserve">, </w:t>
            </w:r>
            <w:r w:rsidRPr="009652EA">
              <w:rPr>
                <w:rFonts w:ascii="Calibri" w:hAnsi="Calibri" w:cs="Calibri"/>
                <w:color w:val="4461B4"/>
                <w:sz w:val="28"/>
                <w:szCs w:val="28"/>
                <w:lang w:val="hr-HR"/>
              </w:rPr>
              <w:t>C</w:t>
            </w:r>
            <w:r w:rsidR="00673E65">
              <w:rPr>
                <w:rFonts w:ascii="Calibri" w:hAnsi="Calibri" w:cs="Calibri"/>
                <w:sz w:val="28"/>
                <w:szCs w:val="28"/>
                <w:lang w:val="hr-HR"/>
              </w:rPr>
              <w:t>++</w:t>
            </w:r>
            <w:r>
              <w:rPr>
                <w:rFonts w:ascii="Calibri" w:hAnsi="Calibri" w:cs="Calibri"/>
                <w:sz w:val="28"/>
                <w:szCs w:val="28"/>
                <w:lang w:val="hr-HR"/>
              </w:rPr>
              <w:t>,</w:t>
            </w:r>
            <w:r w:rsidR="00673E65">
              <w:rPr>
                <w:rFonts w:ascii="Calibri" w:hAnsi="Calibri" w:cs="Calibri"/>
                <w:sz w:val="28"/>
                <w:szCs w:val="28"/>
                <w:lang w:val="hr-HR"/>
              </w:rPr>
              <w:t>HTML&amp;CSS,</w:t>
            </w:r>
            <w:r>
              <w:rPr>
                <w:rFonts w:ascii="Calibri" w:hAnsi="Calibri" w:cs="Calibri"/>
                <w:sz w:val="28"/>
                <w:szCs w:val="28"/>
                <w:lang w:val="hr-HR"/>
              </w:rPr>
              <w:t xml:space="preserve"> </w:t>
            </w:r>
            <w:r w:rsidR="00985F47">
              <w:rPr>
                <w:rFonts w:ascii="Calibri" w:hAnsi="Calibri" w:cs="Calibri"/>
                <w:sz w:val="28"/>
                <w:szCs w:val="28"/>
                <w:lang w:val="hr-HR"/>
              </w:rPr>
              <w:t xml:space="preserve">Vue.js, </w:t>
            </w:r>
            <w:r w:rsidR="00673E65">
              <w:rPr>
                <w:rFonts w:ascii="Calibri" w:hAnsi="Calibri" w:cs="Calibri"/>
                <w:sz w:val="28"/>
                <w:szCs w:val="28"/>
                <w:lang w:val="hr-HR"/>
              </w:rPr>
              <w:t xml:space="preserve">JavaScript, </w:t>
            </w:r>
            <w:r>
              <w:rPr>
                <w:rFonts w:ascii="Calibri" w:hAnsi="Calibri" w:cs="Calibri"/>
                <w:sz w:val="28"/>
                <w:szCs w:val="28"/>
                <w:lang w:val="hr-HR"/>
              </w:rPr>
              <w:t>LUA</w:t>
            </w:r>
            <w:r w:rsidR="00336BF7">
              <w:rPr>
                <w:rFonts w:ascii="Calibri" w:hAnsi="Calibri" w:cs="Calibri"/>
                <w:sz w:val="28"/>
                <w:szCs w:val="28"/>
                <w:lang w:val="hr-HR"/>
              </w:rPr>
              <w:t>, AutoHotkey, Docker, Ubuntu, Windows Powershell, …</w:t>
            </w:r>
          </w:p>
          <w:p w14:paraId="695A773B" w14:textId="4E9D0692" w:rsidR="005C7281" w:rsidRDefault="005C7281" w:rsidP="00AC6C7E">
            <w:pPr>
              <w:rPr>
                <w:rFonts w:ascii="Calibri" w:hAnsi="Calibri" w:cs="Calibri"/>
                <w:sz w:val="28"/>
                <w:szCs w:val="28"/>
                <w:lang w:val="hr-HR"/>
              </w:rPr>
            </w:pPr>
          </w:p>
          <w:p w14:paraId="7911FDB4" w14:textId="6B822813" w:rsidR="005C7281" w:rsidRDefault="005C7281" w:rsidP="00AC6C7E">
            <w:pPr>
              <w:rPr>
                <w:rFonts w:ascii="Calibri" w:hAnsi="Calibri" w:cs="Calibri"/>
                <w:sz w:val="28"/>
                <w:szCs w:val="28"/>
                <w:lang w:val="hr-HR"/>
              </w:rPr>
            </w:pPr>
            <w:r>
              <w:rPr>
                <w:rFonts w:ascii="Calibri" w:hAnsi="Calibri" w:cs="Calibri"/>
                <w:sz w:val="28"/>
                <w:szCs w:val="28"/>
                <w:lang w:val="hr-HR"/>
              </w:rPr>
              <w:t>GitHub, Visual studio</w:t>
            </w:r>
            <w:r w:rsidR="00985F47">
              <w:rPr>
                <w:rFonts w:ascii="Calibri" w:hAnsi="Calibri" w:cs="Calibri"/>
                <w:sz w:val="28"/>
                <w:szCs w:val="28"/>
                <w:lang w:val="hr-HR"/>
              </w:rPr>
              <w:t>,</w:t>
            </w:r>
            <w:r w:rsidR="00336BF7">
              <w:rPr>
                <w:rFonts w:ascii="Calibri" w:hAnsi="Calibri" w:cs="Calibri"/>
                <w:sz w:val="28"/>
                <w:szCs w:val="28"/>
                <w:lang w:val="hr-HR"/>
              </w:rPr>
              <w:t xml:space="preserve"> Visual Studio Code,</w:t>
            </w:r>
            <w:r w:rsidR="00985F47">
              <w:rPr>
                <w:rFonts w:ascii="Calibri" w:hAnsi="Calibri" w:cs="Calibri"/>
                <w:sz w:val="28"/>
                <w:szCs w:val="28"/>
                <w:lang w:val="hr-HR"/>
              </w:rPr>
              <w:t xml:space="preserve"> Monday.com, Slack</w:t>
            </w:r>
            <w:r w:rsidR="00336BF7">
              <w:rPr>
                <w:rFonts w:ascii="Calibri" w:hAnsi="Calibri" w:cs="Calibri"/>
                <w:sz w:val="28"/>
                <w:szCs w:val="28"/>
                <w:lang w:val="hr-HR"/>
              </w:rPr>
              <w:t>, MediaWiki (jako sam volio pisati guideove na wikiju te dokumentaciju svojih projekata)</w:t>
            </w:r>
          </w:p>
          <w:p w14:paraId="11EE9F4F" w14:textId="0A6249A8" w:rsidR="005C7281" w:rsidRDefault="005C7281" w:rsidP="00AC6C7E">
            <w:pPr>
              <w:rPr>
                <w:rFonts w:ascii="Calibri" w:hAnsi="Calibri" w:cs="Calibri"/>
                <w:sz w:val="28"/>
                <w:szCs w:val="28"/>
                <w:lang w:val="hr-HR"/>
              </w:rPr>
            </w:pPr>
          </w:p>
          <w:p w14:paraId="77B06F18" w14:textId="7E742E93" w:rsidR="005C7281" w:rsidRDefault="005C7281" w:rsidP="00AC6C7E">
            <w:pPr>
              <w:rPr>
                <w:rFonts w:ascii="Calibri" w:hAnsi="Calibri" w:cs="Calibri"/>
                <w:sz w:val="28"/>
                <w:szCs w:val="28"/>
                <w:lang w:val="hr-HR"/>
              </w:rPr>
            </w:pPr>
            <w:r>
              <w:rPr>
                <w:rFonts w:ascii="Calibri" w:hAnsi="Calibri" w:cs="Calibri"/>
                <w:sz w:val="28"/>
                <w:szCs w:val="28"/>
                <w:lang w:val="hr-HR"/>
              </w:rPr>
              <w:t xml:space="preserve">Linux – </w:t>
            </w:r>
            <w:r w:rsidR="00985F47">
              <w:rPr>
                <w:rFonts w:ascii="Calibri" w:hAnsi="Calibri" w:cs="Calibri"/>
                <w:sz w:val="28"/>
                <w:szCs w:val="28"/>
                <w:lang w:val="hr-HR"/>
              </w:rPr>
              <w:t xml:space="preserve">Ubuntu 22.04, </w:t>
            </w:r>
            <w:r>
              <w:rPr>
                <w:rFonts w:ascii="Calibri" w:hAnsi="Calibri" w:cs="Calibri"/>
                <w:sz w:val="28"/>
                <w:szCs w:val="28"/>
                <w:lang w:val="hr-HR"/>
              </w:rPr>
              <w:t>Pop!OS, Antergors, Ubuntu, Manjaro, Kali, Mint, Garuda</w:t>
            </w:r>
          </w:p>
          <w:p w14:paraId="702969AC" w14:textId="298F4183" w:rsidR="005C7281" w:rsidRPr="0014140F" w:rsidRDefault="005C7281" w:rsidP="00B300DB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lang w:val="hr-HR"/>
              </w:rPr>
            </w:pPr>
            <w:r w:rsidRPr="0014140F">
              <w:rPr>
                <w:rFonts w:ascii="Calibri" w:hAnsi="Calibri" w:cs="Calibri"/>
                <w:sz w:val="24"/>
                <w:lang w:val="hr-HR"/>
              </w:rPr>
              <w:t xml:space="preserve">Eksperimentiranje sa distroima, </w:t>
            </w:r>
            <w:r w:rsidR="00336BF7">
              <w:rPr>
                <w:rFonts w:ascii="Calibri" w:hAnsi="Calibri" w:cs="Calibri"/>
                <w:sz w:val="24"/>
                <w:lang w:val="hr-HR"/>
              </w:rPr>
              <w:t>poslovno sam</w:t>
            </w:r>
            <w:r w:rsidR="00CD4F5A">
              <w:rPr>
                <w:rFonts w:ascii="Calibri" w:hAnsi="Calibri" w:cs="Calibri"/>
                <w:sz w:val="24"/>
                <w:lang w:val="hr-HR"/>
              </w:rPr>
              <w:t xml:space="preserve"> </w:t>
            </w:r>
            <w:r w:rsidR="00985F47">
              <w:rPr>
                <w:rFonts w:ascii="Calibri" w:hAnsi="Calibri" w:cs="Calibri"/>
                <w:sz w:val="24"/>
                <w:lang w:val="hr-HR"/>
              </w:rPr>
              <w:t>svakodnevno koristim Ubuntu 22.04</w:t>
            </w:r>
            <w:r w:rsidR="00CD4F5A">
              <w:rPr>
                <w:rFonts w:ascii="Calibri" w:hAnsi="Calibri" w:cs="Calibri"/>
                <w:sz w:val="24"/>
                <w:lang w:val="hr-HR"/>
              </w:rPr>
              <w:t>.</w:t>
            </w:r>
            <w:r w:rsidR="00336BF7">
              <w:rPr>
                <w:rFonts w:ascii="Calibri" w:hAnsi="Calibri" w:cs="Calibri"/>
                <w:sz w:val="24"/>
                <w:lang w:val="hr-HR"/>
              </w:rPr>
              <w:t xml:space="preserve"> Sada koristim WSL</w:t>
            </w:r>
          </w:p>
          <w:p w14:paraId="01E8DDC8" w14:textId="674BB97D" w:rsidR="005C7281" w:rsidRDefault="005C7281" w:rsidP="00363D6A">
            <w:pPr>
              <w:rPr>
                <w:rFonts w:ascii="Calibri" w:hAnsi="Calibri" w:cs="Calibri"/>
                <w:sz w:val="28"/>
                <w:szCs w:val="28"/>
                <w:lang w:val="hr-HR"/>
              </w:rPr>
            </w:pPr>
            <w:r>
              <w:rPr>
                <w:rFonts w:ascii="Calibri" w:hAnsi="Calibri" w:cs="Calibri"/>
                <w:sz w:val="28"/>
                <w:szCs w:val="28"/>
                <w:lang w:val="hr-HR"/>
              </w:rPr>
              <w:t>Windows</w:t>
            </w:r>
          </w:p>
          <w:p w14:paraId="371772B1" w14:textId="1EE86384" w:rsidR="005C7281" w:rsidRPr="000D7D0B" w:rsidRDefault="005C7281" w:rsidP="00B300DB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4"/>
                <w:lang w:val="hr-HR"/>
              </w:rPr>
            </w:pPr>
            <w:r w:rsidRPr="0014140F">
              <w:rPr>
                <w:rFonts w:ascii="Calibri" w:hAnsi="Calibri" w:cs="Calibri"/>
                <w:sz w:val="24"/>
                <w:lang w:val="hr-HR"/>
              </w:rPr>
              <w:t>Napredno korištenje Windowsa, od manipulacije registry-a do skripti za sistemsku administraciju, te dosta korištenja Autohotkey-a za automatizaciju. Instalirao sam i bash da mogu na GitHub slati kod izvan samo Visual Studio</w:t>
            </w:r>
          </w:p>
        </w:tc>
      </w:tr>
    </w:tbl>
    <w:p w14:paraId="167995C1" w14:textId="2A2CCE8D" w:rsidR="00985F47" w:rsidRDefault="00985F47" w:rsidP="006D79A8">
      <w:pPr>
        <w:pStyle w:val="BodyText"/>
        <w:rPr>
          <w:lang w:val="hr-HR"/>
        </w:rPr>
      </w:pPr>
    </w:p>
    <w:p w14:paraId="3A9B0F4B" w14:textId="1BCE43E9" w:rsidR="00985F47" w:rsidRDefault="00985F47" w:rsidP="006D79A8">
      <w:pPr>
        <w:pStyle w:val="BodyText"/>
        <w:rPr>
          <w:lang w:val="hr-HR"/>
        </w:rPr>
      </w:pPr>
    </w:p>
    <w:p w14:paraId="4C38FA94" w14:textId="43298813" w:rsidR="001345BA" w:rsidRDefault="001345BA" w:rsidP="001345BA">
      <w:pPr>
        <w:pStyle w:val="Experience"/>
        <w:rPr>
          <w:rFonts w:ascii="Calibri" w:hAnsi="Calibri" w:cs="Calibri"/>
          <w:b/>
          <w:bCs/>
          <w:color w:val="44546A" w:themeColor="text2"/>
          <w:sz w:val="72"/>
          <w:szCs w:val="72"/>
          <w:u w:val="single"/>
          <w:lang w:val="hr-HR"/>
        </w:rPr>
      </w:pPr>
      <w:r>
        <w:rPr>
          <w:rFonts w:ascii="Calibri" w:hAnsi="Calibri" w:cs="Calibri"/>
          <w:b/>
          <w:bCs/>
          <w:color w:val="44546A" w:themeColor="text2"/>
          <w:sz w:val="72"/>
          <w:szCs w:val="72"/>
          <w:u w:val="single"/>
          <w:lang w:val="hr-HR"/>
        </w:rPr>
        <w:t>Na čemu radim sada</w:t>
      </w:r>
    </w:p>
    <w:p w14:paraId="2B5606E3" w14:textId="3B762791" w:rsidR="001345BA" w:rsidRDefault="00D55C02" w:rsidP="001345BA">
      <w:pPr>
        <w:pStyle w:val="Experience"/>
        <w:rPr>
          <w:rFonts w:ascii="Calibri" w:hAnsi="Calibri" w:cs="Calibri"/>
          <w:b/>
          <w:bCs/>
          <w:color w:val="44546A" w:themeColor="text2"/>
          <w:sz w:val="72"/>
          <w:szCs w:val="72"/>
          <w:u w:val="single"/>
          <w:lang w:val="hr-HR"/>
        </w:rPr>
      </w:pPr>
      <w:r w:rsidRPr="001345BA">
        <w:rPr>
          <w:rFonts w:ascii="Calibri" w:hAnsi="Calibri" w:cs="Calibri"/>
          <w:b/>
          <w:bCs/>
          <w:noProof/>
          <w:color w:val="44546A" w:themeColor="text2"/>
          <w:sz w:val="72"/>
          <w:szCs w:val="72"/>
          <w:lang w:val="hr-HR"/>
        </w:rPr>
        <w:drawing>
          <wp:anchor distT="0" distB="0" distL="114300" distR="114300" simplePos="0" relativeHeight="251680768" behindDoc="0" locked="0" layoutInCell="1" allowOverlap="1" wp14:anchorId="002269E7" wp14:editId="14AEEE62">
            <wp:simplePos x="0" y="0"/>
            <wp:positionH relativeFrom="column">
              <wp:posOffset>2787650</wp:posOffset>
            </wp:positionH>
            <wp:positionV relativeFrom="paragraph">
              <wp:posOffset>445922</wp:posOffset>
            </wp:positionV>
            <wp:extent cx="3319780" cy="1864995"/>
            <wp:effectExtent l="0" t="0" r="0" b="190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8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777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3F6A65" wp14:editId="241543A2">
                <wp:simplePos x="0" y="0"/>
                <wp:positionH relativeFrom="column">
                  <wp:posOffset>205105</wp:posOffset>
                </wp:positionH>
                <wp:positionV relativeFrom="paragraph">
                  <wp:posOffset>3187700</wp:posOffset>
                </wp:positionV>
                <wp:extent cx="1823085" cy="63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3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87824E" w14:textId="46F48DBB" w:rsidR="00037770" w:rsidRPr="00A55837" w:rsidRDefault="00037770" w:rsidP="00037770">
                            <w:pPr>
                              <w:pStyle w:val="Caption"/>
                              <w:rPr>
                                <w:rFonts w:ascii="Calibri" w:eastAsiaTheme="minorHAnsi" w:hAnsi="Calibri" w:cs="Calibri"/>
                                <w:b/>
                                <w:bCs/>
                                <w:noProof/>
                                <w:sz w:val="72"/>
                                <w:szCs w:val="72"/>
                                <w:lang w:val="hr-HR"/>
                              </w:rPr>
                            </w:pPr>
                            <w:proofErr w:type="spellStart"/>
                            <w:r>
                              <w:t>Slika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Slika \* ARABIC ">
                              <w:r w:rsidR="00C337C0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Trenutno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i dalje na prvom chapteru, no već mi je to jako pomoglo popuniti rupe u znanju, uspio sam instalirati STK Scheme njihov i razumijem sada zašto se ljudima sviđa Lisp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F6A65" id="Text Box 45" o:spid="_x0000_s1031" type="#_x0000_t202" style="position:absolute;margin-left:16.15pt;margin-top:251pt;width:143.5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" stroked="f">
                <v:textbox style="mso-fit-shape-to-text:t" inset="0,0,0,0">
                  <w:txbxContent>
                    <w:p w14:paraId="2287824E" w14:textId="46F48DBB" w:rsidR="00037770" w:rsidRPr="00A55837" w:rsidRDefault="00037770" w:rsidP="00037770">
                      <w:pPr>
                        <w:pStyle w:val="Caption"/>
                        <w:rPr>
                          <w:rFonts w:ascii="Calibri" w:eastAsiaTheme="minorHAnsi" w:hAnsi="Calibri" w:cs="Calibri"/>
                          <w:b/>
                          <w:bCs/>
                          <w:noProof/>
                          <w:sz w:val="72"/>
                          <w:szCs w:val="72"/>
                          <w:lang w:val="hr-HR"/>
                        </w:rPr>
                      </w:pPr>
                      <w:proofErr w:type="spellStart"/>
                      <w:r>
                        <w:t>Slika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C337C0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Trenutno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noProof/>
                        </w:rPr>
                        <w:t>i dalje na prvom chapteru, no već mi je to jako pomoglo popuniti rupe u znanju, uspio sam instalirati STK Scheme njihov i razumijem sada zašto se ljudima sviđa Lisp</w:t>
                      </w:r>
                    </w:p>
                  </w:txbxContent>
                </v:textbox>
              </v:shape>
            </w:pict>
          </mc:Fallback>
        </mc:AlternateContent>
      </w:r>
      <w:r w:rsidR="00E46C35" w:rsidRPr="001345BA">
        <w:rPr>
          <w:rFonts w:ascii="Calibri" w:hAnsi="Calibri" w:cs="Calibri"/>
          <w:b/>
          <w:bCs/>
          <w:noProof/>
          <w:color w:val="44546A" w:themeColor="text2"/>
          <w:sz w:val="72"/>
          <w:szCs w:val="72"/>
          <w:lang w:val="hr-HR"/>
        </w:rPr>
        <w:drawing>
          <wp:anchor distT="0" distB="0" distL="114300" distR="114300" simplePos="0" relativeHeight="251681792" behindDoc="0" locked="0" layoutInCell="1" allowOverlap="1" wp14:anchorId="4693DFE6" wp14:editId="4CF35CDC">
            <wp:simplePos x="0" y="0"/>
            <wp:positionH relativeFrom="column">
              <wp:posOffset>205435</wp:posOffset>
            </wp:positionH>
            <wp:positionV relativeFrom="paragraph">
              <wp:posOffset>490830</wp:posOffset>
            </wp:positionV>
            <wp:extent cx="1823085" cy="2640330"/>
            <wp:effectExtent l="0" t="0" r="5715" b="762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0C3506" w14:textId="5B7D6BF5" w:rsidR="001345BA" w:rsidRPr="00336BF7" w:rsidRDefault="001345BA" w:rsidP="00E46C35">
      <w:pPr>
        <w:pStyle w:val="Experience"/>
        <w:ind w:left="360"/>
        <w:rPr>
          <w:rFonts w:ascii="Calibri" w:hAnsi="Calibri" w:cs="Calibri"/>
          <w:b/>
          <w:bCs/>
          <w:color w:val="44546A" w:themeColor="text2"/>
          <w:sz w:val="72"/>
          <w:szCs w:val="72"/>
          <w:u w:val="single"/>
          <w:lang w:val="hr-HR"/>
        </w:rPr>
      </w:pPr>
    </w:p>
    <w:p w14:paraId="39652E4E" w14:textId="79AE4890" w:rsidR="00336BF7" w:rsidRDefault="00336BF7" w:rsidP="006D79A8">
      <w:pPr>
        <w:pStyle w:val="BodyText"/>
        <w:rPr>
          <w:lang w:val="hr-HR"/>
        </w:rPr>
      </w:pPr>
    </w:p>
    <w:p w14:paraId="2E22C189" w14:textId="7C1E27A7" w:rsidR="00336BF7" w:rsidRDefault="00336BF7" w:rsidP="006D79A8">
      <w:pPr>
        <w:pStyle w:val="BodyText"/>
        <w:rPr>
          <w:lang w:val="hr-HR"/>
        </w:rPr>
      </w:pPr>
    </w:p>
    <w:p w14:paraId="2BE42A9B" w14:textId="6B433660" w:rsidR="00336BF7" w:rsidRDefault="00336BF7" w:rsidP="006D79A8">
      <w:pPr>
        <w:pStyle w:val="BodyText"/>
        <w:rPr>
          <w:lang w:val="hr-HR"/>
        </w:rPr>
      </w:pPr>
    </w:p>
    <w:p w14:paraId="0C89F850" w14:textId="2C3DA3A7" w:rsidR="00336BF7" w:rsidRDefault="00336BF7" w:rsidP="006D79A8">
      <w:pPr>
        <w:pStyle w:val="BodyText"/>
        <w:rPr>
          <w:lang w:val="hr-HR"/>
        </w:rPr>
      </w:pPr>
    </w:p>
    <w:p w14:paraId="5CBE841C" w14:textId="13DF0D0D" w:rsidR="00336BF7" w:rsidRDefault="00336BF7" w:rsidP="006D79A8">
      <w:pPr>
        <w:pStyle w:val="BodyText"/>
        <w:rPr>
          <w:lang w:val="hr-HR"/>
        </w:rPr>
      </w:pPr>
    </w:p>
    <w:p w14:paraId="6F046E42" w14:textId="1806BF35" w:rsidR="00336BF7" w:rsidRDefault="00336BF7" w:rsidP="006D79A8">
      <w:pPr>
        <w:pStyle w:val="BodyText"/>
        <w:rPr>
          <w:lang w:val="hr-HR"/>
        </w:rPr>
      </w:pPr>
    </w:p>
    <w:p w14:paraId="55E21704" w14:textId="75A36C18" w:rsidR="00336BF7" w:rsidRDefault="00D55C02" w:rsidP="006D79A8">
      <w:pPr>
        <w:pStyle w:val="BodyText"/>
        <w:rPr>
          <w:lang w:val="hr-H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2DED4A" wp14:editId="72959B7D">
                <wp:simplePos x="0" y="0"/>
                <wp:positionH relativeFrom="column">
                  <wp:posOffset>2787650</wp:posOffset>
                </wp:positionH>
                <wp:positionV relativeFrom="paragraph">
                  <wp:posOffset>15341</wp:posOffset>
                </wp:positionV>
                <wp:extent cx="3319780" cy="63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9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CF8CA" w14:textId="07BCD360" w:rsidR="00037770" w:rsidRPr="006F2D7B" w:rsidRDefault="00037770" w:rsidP="00037770">
                            <w:pPr>
                              <w:pStyle w:val="Caption"/>
                              <w:rPr>
                                <w:rFonts w:ascii="Calibri" w:eastAsiaTheme="minorHAnsi" w:hAnsi="Calibri" w:cs="Calibri"/>
                                <w:b/>
                                <w:bCs/>
                                <w:noProof/>
                                <w:sz w:val="72"/>
                                <w:szCs w:val="72"/>
                                <w:lang w:val="hr-HR"/>
                              </w:rPr>
                            </w:pPr>
                            <w:proofErr w:type="spellStart"/>
                            <w:r>
                              <w:t>Slika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Slika \* ARABIC ">
                              <w:r w:rsidR="00C337C0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Typeracer</w:t>
                            </w:r>
                            <w:proofErr w:type="spellEnd"/>
                            <w:r>
                              <w:t xml:space="preserve"> clone u pixel </w:t>
                            </w:r>
                            <w:proofErr w:type="spellStart"/>
                            <w:r>
                              <w:t>artu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trenutno</w:t>
                            </w:r>
                            <w:proofErr w:type="spellEnd"/>
                            <w:r>
                              <w:t xml:space="preserve"> je </w:t>
                            </w:r>
                            <w:proofErr w:type="spellStart"/>
                            <w:r>
                              <w:t>projekt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privatnom</w:t>
                            </w:r>
                            <w:proofErr w:type="spellEnd"/>
                            <w:r>
                              <w:t xml:space="preserve"> Git-u, no </w:t>
                            </w:r>
                            <w:proofErr w:type="spellStart"/>
                            <w:r>
                              <w:t>možda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unutar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narednog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tjedna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vidite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nešto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</w:t>
                            </w:r>
                            <w:proofErr w:type="spellEnd"/>
                            <w:r>
                              <w:t xml:space="preserve"> mom </w:t>
                            </w:r>
                            <w:proofErr w:type="spellStart"/>
                            <w:r>
                              <w:t>githubu</w:t>
                            </w:r>
                            <w:proofErr w:type="spellEnd"/>
                            <w:r>
                              <w:t xml:space="preserve"> :D</w:t>
                            </w:r>
                            <w:r w:rsidR="00D55C02">
                              <w:t xml:space="preserve"> Frontend u Vue, Backend u C#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DED4A" id="Text Box 44" o:spid="_x0000_s1032" type="#_x0000_t202" style="position:absolute;margin-left:219.5pt;margin-top:1.2pt;width:261.4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" stroked="f">
                <v:textbox style="mso-fit-shape-to-text:t" inset="0,0,0,0">
                  <w:txbxContent>
                    <w:p w14:paraId="42CCF8CA" w14:textId="07BCD360" w:rsidR="00037770" w:rsidRPr="006F2D7B" w:rsidRDefault="00037770" w:rsidP="00037770">
                      <w:pPr>
                        <w:pStyle w:val="Caption"/>
                        <w:rPr>
                          <w:rFonts w:ascii="Calibri" w:eastAsiaTheme="minorHAnsi" w:hAnsi="Calibri" w:cs="Calibri"/>
                          <w:b/>
                          <w:bCs/>
                          <w:noProof/>
                          <w:sz w:val="72"/>
                          <w:szCs w:val="72"/>
                          <w:lang w:val="hr-HR"/>
                        </w:rPr>
                      </w:pPr>
                      <w:proofErr w:type="spellStart"/>
                      <w:r>
                        <w:t>Slika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C337C0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Typeracer</w:t>
                      </w:r>
                      <w:proofErr w:type="spellEnd"/>
                      <w:r>
                        <w:t xml:space="preserve"> clone u pixel </w:t>
                      </w:r>
                      <w:proofErr w:type="spellStart"/>
                      <w:r>
                        <w:t>artu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trenutno</w:t>
                      </w:r>
                      <w:proofErr w:type="spellEnd"/>
                      <w:r>
                        <w:t xml:space="preserve"> je </w:t>
                      </w:r>
                      <w:proofErr w:type="spellStart"/>
                      <w:r>
                        <w:t>projekt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privatnom</w:t>
                      </w:r>
                      <w:proofErr w:type="spellEnd"/>
                      <w:r>
                        <w:t xml:space="preserve"> Git-u, no </w:t>
                      </w:r>
                      <w:proofErr w:type="spellStart"/>
                      <w:r>
                        <w:t>možda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unutar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narednog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tjedna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vidite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nešto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</w:t>
                      </w:r>
                      <w:proofErr w:type="spellEnd"/>
                      <w:r>
                        <w:t xml:space="preserve"> mom </w:t>
                      </w:r>
                      <w:proofErr w:type="spellStart"/>
                      <w:r>
                        <w:t>githubu</w:t>
                      </w:r>
                      <w:proofErr w:type="spellEnd"/>
                      <w:r>
                        <w:t xml:space="preserve"> :D</w:t>
                      </w:r>
                      <w:r w:rsidR="00D55C02">
                        <w:t xml:space="preserve"> Frontend u Vue, Backend u C#</w:t>
                      </w:r>
                    </w:p>
                  </w:txbxContent>
                </v:textbox>
              </v:shape>
            </w:pict>
          </mc:Fallback>
        </mc:AlternateContent>
      </w:r>
    </w:p>
    <w:p w14:paraId="6FA30F64" w14:textId="1F1DA8AD" w:rsidR="00336BF7" w:rsidRDefault="00336BF7" w:rsidP="006D79A8">
      <w:pPr>
        <w:pStyle w:val="BodyText"/>
        <w:rPr>
          <w:lang w:val="hr-HR"/>
        </w:rPr>
      </w:pPr>
    </w:p>
    <w:p w14:paraId="54047AA4" w14:textId="765BB179" w:rsidR="00336BF7" w:rsidRDefault="00336BF7" w:rsidP="006D79A8">
      <w:pPr>
        <w:pStyle w:val="BodyText"/>
        <w:rPr>
          <w:lang w:val="hr-HR"/>
        </w:rPr>
      </w:pPr>
    </w:p>
    <w:p w14:paraId="51DDD904" w14:textId="6D00A39F" w:rsidR="00336BF7" w:rsidRDefault="00336BF7" w:rsidP="006D79A8">
      <w:pPr>
        <w:pStyle w:val="BodyText"/>
        <w:rPr>
          <w:lang w:val="hr-HR"/>
        </w:rPr>
      </w:pPr>
    </w:p>
    <w:p w14:paraId="66C187C9" w14:textId="323B14F2" w:rsidR="00336BF7" w:rsidRDefault="00336BF7" w:rsidP="006D79A8">
      <w:pPr>
        <w:pStyle w:val="BodyText"/>
        <w:rPr>
          <w:lang w:val="hr-HR"/>
        </w:rPr>
      </w:pPr>
    </w:p>
    <w:p w14:paraId="24A1E4CA" w14:textId="7A10547D" w:rsidR="00336BF7" w:rsidRDefault="00336BF7" w:rsidP="006D79A8">
      <w:pPr>
        <w:pStyle w:val="BodyText"/>
        <w:rPr>
          <w:lang w:val="hr-HR"/>
        </w:rPr>
      </w:pPr>
    </w:p>
    <w:p w14:paraId="442B8A7E" w14:textId="4C91F8FB" w:rsidR="00336BF7" w:rsidRDefault="00D55C02" w:rsidP="006D79A8">
      <w:pPr>
        <w:pStyle w:val="BodyText"/>
        <w:rPr>
          <w:lang w:val="hr-HR"/>
        </w:rPr>
      </w:pPr>
      <w:r>
        <w:rPr>
          <w:noProof/>
          <w:lang w:val="hr-H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3106B1" wp14:editId="0956EB8F">
                <wp:simplePos x="0" y="0"/>
                <wp:positionH relativeFrom="column">
                  <wp:posOffset>2408276</wp:posOffset>
                </wp:positionH>
                <wp:positionV relativeFrom="paragraph">
                  <wp:posOffset>47473</wp:posOffset>
                </wp:positionV>
                <wp:extent cx="4089196" cy="1060704"/>
                <wp:effectExtent l="0" t="0" r="26035" b="2540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196" cy="10607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77E25A6" w14:textId="66977855" w:rsidR="00D55C02" w:rsidRDefault="00D55C02" w:rsidP="00D55C02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sz w:val="36"/>
                                <w:szCs w:val="36"/>
                                <w:lang w:val="hr-HR"/>
                              </w:rPr>
                            </w:pPr>
                            <w:r w:rsidRPr="00D55C02">
                              <w:rPr>
                                <w:sz w:val="36"/>
                                <w:szCs w:val="36"/>
                                <w:lang w:val="hr-HR"/>
                              </w:rPr>
                              <w:t>C#</w:t>
                            </w:r>
                            <w:r>
                              <w:rPr>
                                <w:sz w:val="36"/>
                                <w:szCs w:val="36"/>
                                <w:lang w:val="hr-HR"/>
                              </w:rPr>
                              <w:t xml:space="preserve"> Codewars vježbe par mjeseci</w:t>
                            </w:r>
                          </w:p>
                          <w:p w14:paraId="5BF0353C" w14:textId="59628ECF" w:rsidR="005124EC" w:rsidRPr="00D55C02" w:rsidRDefault="005124EC" w:rsidP="00D55C02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sz w:val="36"/>
                                <w:szCs w:val="36"/>
                                <w:lang w:val="hr-HR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hr-HR"/>
                              </w:rPr>
                              <w:t>Vozački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3106B1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33" type="#_x0000_t202" style="position:absolute;margin-left:189.65pt;margin-top:3.75pt;width:322pt;height:83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" fillcolor="white [3201]" strokecolor="white [3212]" strokeweight=".5pt">
                <v:textbox>
                  <w:txbxContent>
                    <w:p w14:paraId="177E25A6" w14:textId="66977855" w:rsidR="00D55C02" w:rsidRDefault="00D55C02" w:rsidP="00D55C02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sz w:val="36"/>
                          <w:szCs w:val="36"/>
                          <w:lang w:val="hr-HR"/>
                        </w:rPr>
                      </w:pPr>
                      <w:r w:rsidRPr="00D55C02">
                        <w:rPr>
                          <w:sz w:val="36"/>
                          <w:szCs w:val="36"/>
                          <w:lang w:val="hr-HR"/>
                        </w:rPr>
                        <w:t>C#</w:t>
                      </w:r>
                      <w:r>
                        <w:rPr>
                          <w:sz w:val="36"/>
                          <w:szCs w:val="36"/>
                          <w:lang w:val="hr-HR"/>
                        </w:rPr>
                        <w:t xml:space="preserve"> Codewars vježbe par mjeseci</w:t>
                      </w:r>
                    </w:p>
                    <w:p w14:paraId="5BF0353C" w14:textId="59628ECF" w:rsidR="005124EC" w:rsidRPr="00D55C02" w:rsidRDefault="005124EC" w:rsidP="00D55C02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sz w:val="36"/>
                          <w:szCs w:val="36"/>
                          <w:lang w:val="hr-HR"/>
                        </w:rPr>
                      </w:pPr>
                      <w:r>
                        <w:rPr>
                          <w:sz w:val="36"/>
                          <w:szCs w:val="36"/>
                          <w:lang w:val="hr-HR"/>
                        </w:rPr>
                        <w:t>Vozački</w:t>
                      </w:r>
                    </w:p>
                  </w:txbxContent>
                </v:textbox>
              </v:shape>
            </w:pict>
          </mc:Fallback>
        </mc:AlternateContent>
      </w:r>
    </w:p>
    <w:p w14:paraId="4BE9286E" w14:textId="2D11CDCC" w:rsidR="00336BF7" w:rsidRDefault="00336BF7" w:rsidP="006D79A8">
      <w:pPr>
        <w:pStyle w:val="BodyText"/>
        <w:rPr>
          <w:lang w:val="hr-HR"/>
        </w:rPr>
      </w:pPr>
    </w:p>
    <w:p w14:paraId="6756ED1F" w14:textId="0CD3A7B0" w:rsidR="00336BF7" w:rsidRDefault="00336BF7" w:rsidP="006D79A8">
      <w:pPr>
        <w:pStyle w:val="BodyText"/>
        <w:rPr>
          <w:lang w:val="hr-HR"/>
        </w:rPr>
      </w:pPr>
    </w:p>
    <w:p w14:paraId="2ED4D438" w14:textId="57EBE23B" w:rsidR="00336BF7" w:rsidRDefault="00336BF7" w:rsidP="006D79A8">
      <w:pPr>
        <w:pStyle w:val="BodyText"/>
        <w:rPr>
          <w:lang w:val="hr-HR"/>
        </w:rPr>
      </w:pPr>
    </w:p>
    <w:p w14:paraId="09D405E7" w14:textId="4F67BDA9" w:rsidR="00336BF7" w:rsidRDefault="00E46C35" w:rsidP="006D79A8">
      <w:pPr>
        <w:pStyle w:val="BodyText"/>
        <w:rPr>
          <w:lang w:val="hr-HR"/>
        </w:rPr>
      </w:pPr>
      <w:r>
        <w:rPr>
          <w:noProof/>
          <w:lang w:val="hr-HR"/>
        </w:rPr>
        <w:lastRenderedPageBreak/>
        <w:drawing>
          <wp:anchor distT="0" distB="0" distL="114300" distR="114300" simplePos="0" relativeHeight="251679744" behindDoc="0" locked="0" layoutInCell="1" allowOverlap="1" wp14:anchorId="11DD48ED" wp14:editId="0F02B335">
            <wp:simplePos x="0" y="0"/>
            <wp:positionH relativeFrom="column">
              <wp:posOffset>-532130</wp:posOffset>
            </wp:positionH>
            <wp:positionV relativeFrom="paragraph">
              <wp:posOffset>-71806</wp:posOffset>
            </wp:positionV>
            <wp:extent cx="1777594" cy="1777594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594" cy="177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983894" w14:textId="308613F5" w:rsidR="00336BF7" w:rsidRDefault="00336BF7" w:rsidP="006D79A8">
      <w:pPr>
        <w:pStyle w:val="BodyText"/>
        <w:rPr>
          <w:lang w:val="hr-HR"/>
        </w:rPr>
      </w:pPr>
    </w:p>
    <w:p w14:paraId="177E0FB5" w14:textId="7175FED2" w:rsidR="00336BF7" w:rsidRDefault="00336BF7" w:rsidP="006D79A8">
      <w:pPr>
        <w:pStyle w:val="BodyText"/>
        <w:rPr>
          <w:lang w:val="hr-HR"/>
        </w:rPr>
      </w:pPr>
    </w:p>
    <w:p w14:paraId="175926AF" w14:textId="2BDFA137" w:rsidR="00336BF7" w:rsidRDefault="00E46C35" w:rsidP="006D79A8">
      <w:pPr>
        <w:pStyle w:val="BodyText"/>
        <w:rPr>
          <w:lang w:val="hr-HR"/>
        </w:rPr>
      </w:pPr>
      <w:r>
        <w:rPr>
          <w:noProof/>
          <w:lang w:val="hr-H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B69F10" wp14:editId="348F8D68">
                <wp:simplePos x="0" y="0"/>
                <wp:positionH relativeFrom="column">
                  <wp:posOffset>2159330</wp:posOffset>
                </wp:positionH>
                <wp:positionV relativeFrom="paragraph">
                  <wp:posOffset>70027</wp:posOffset>
                </wp:positionV>
                <wp:extent cx="4279392" cy="790041"/>
                <wp:effectExtent l="0" t="0" r="26035" b="1016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392" cy="7900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7842AB1" w14:textId="40029BCB" w:rsidR="001345BA" w:rsidRPr="001345BA" w:rsidRDefault="001345BA">
                            <w:pPr>
                              <w:rPr>
                                <w:rFonts w:ascii="Corbel" w:hAnsi="Corbel" w:cstheme="minorHAnsi"/>
                                <w:b/>
                                <w:bCs/>
                                <w:color w:val="162A3C" w:themeColor="accent1" w:themeShade="80"/>
                                <w:sz w:val="72"/>
                                <w:szCs w:val="72"/>
                                <w:lang w:val="hr-HR"/>
                              </w:rPr>
                            </w:pPr>
                            <w:r w:rsidRPr="001345BA">
                              <w:rPr>
                                <w:rFonts w:ascii="Corbel" w:hAnsi="Corbel" w:cstheme="minorHAnsi"/>
                                <w:b/>
                                <w:bCs/>
                                <w:color w:val="162A3C" w:themeColor="accent1" w:themeShade="80"/>
                                <w:sz w:val="72"/>
                                <w:szCs w:val="72"/>
                                <w:lang w:val="hr-HR"/>
                              </w:rPr>
                              <w:t>Zašto Circuitmess?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69F10" id="Text Box 25" o:spid="_x0000_s1034" type="#_x0000_t202" style="position:absolute;margin-left:170.05pt;margin-top:5.5pt;width:336.95pt;height:62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" fillcolor="white [3201]" strokecolor="white [3212]" strokeweight=".5pt">
                <v:textbox>
                  <w:txbxContent>
                    <w:p w14:paraId="07842AB1" w14:textId="40029BCB" w:rsidR="001345BA" w:rsidRPr="001345BA" w:rsidRDefault="001345BA">
                      <w:pPr>
                        <w:rPr>
                          <w:rFonts w:ascii="Corbel" w:hAnsi="Corbel" w:cstheme="minorHAnsi"/>
                          <w:b/>
                          <w:bCs/>
                          <w:color w:val="162A3C" w:themeColor="accent1" w:themeShade="80"/>
                          <w:sz w:val="72"/>
                          <w:szCs w:val="72"/>
                          <w:lang w:val="hr-HR"/>
                        </w:rPr>
                      </w:pPr>
                      <w:r w:rsidRPr="001345BA">
                        <w:rPr>
                          <w:rFonts w:ascii="Corbel" w:hAnsi="Corbel" w:cstheme="minorHAnsi"/>
                          <w:b/>
                          <w:bCs/>
                          <w:color w:val="162A3C" w:themeColor="accent1" w:themeShade="80"/>
                          <w:sz w:val="72"/>
                          <w:szCs w:val="72"/>
                          <w:lang w:val="hr-HR"/>
                        </w:rPr>
                        <w:t>Zašto Circuitmess?</w:t>
                      </w:r>
                    </w:p>
                  </w:txbxContent>
                </v:textbox>
              </v:shape>
            </w:pict>
          </mc:Fallback>
        </mc:AlternateContent>
      </w:r>
    </w:p>
    <w:p w14:paraId="6D7CF642" w14:textId="0BDD46AF" w:rsidR="00336BF7" w:rsidRDefault="00336BF7" w:rsidP="006D79A8">
      <w:pPr>
        <w:pStyle w:val="BodyText"/>
        <w:rPr>
          <w:lang w:val="hr-HR"/>
        </w:rPr>
      </w:pPr>
    </w:p>
    <w:p w14:paraId="197961BC" w14:textId="4CA32CF5" w:rsidR="00336BF7" w:rsidRDefault="00336BF7" w:rsidP="006D79A8">
      <w:pPr>
        <w:pStyle w:val="BodyText"/>
        <w:rPr>
          <w:lang w:val="hr-HR"/>
        </w:rPr>
      </w:pPr>
    </w:p>
    <w:p w14:paraId="09B67F30" w14:textId="535F7D34" w:rsidR="00336BF7" w:rsidRDefault="00336BF7" w:rsidP="006D79A8">
      <w:pPr>
        <w:pStyle w:val="BodyText"/>
        <w:rPr>
          <w:lang w:val="hr-HR"/>
        </w:rPr>
      </w:pPr>
    </w:p>
    <w:p w14:paraId="00E43DFB" w14:textId="37CCBE6E" w:rsidR="00336BF7" w:rsidRDefault="00336BF7" w:rsidP="006D79A8">
      <w:pPr>
        <w:pStyle w:val="BodyText"/>
        <w:rPr>
          <w:lang w:val="hr-HR"/>
        </w:rPr>
      </w:pPr>
    </w:p>
    <w:p w14:paraId="28CCB9A0" w14:textId="0A9168D7" w:rsidR="00336BF7" w:rsidRDefault="00336BF7" w:rsidP="006D79A8">
      <w:pPr>
        <w:pStyle w:val="BodyText"/>
        <w:rPr>
          <w:lang w:val="hr-HR"/>
        </w:rPr>
      </w:pPr>
    </w:p>
    <w:p w14:paraId="2053FEA4" w14:textId="515CA3E8" w:rsidR="00336BF7" w:rsidRDefault="00336BF7" w:rsidP="006D79A8">
      <w:pPr>
        <w:pStyle w:val="BodyText"/>
        <w:rPr>
          <w:lang w:val="hr-HR"/>
        </w:rPr>
      </w:pPr>
    </w:p>
    <w:p w14:paraId="6A08DC50" w14:textId="089C5DA0" w:rsidR="00336BF7" w:rsidRDefault="00336BF7" w:rsidP="006D79A8">
      <w:pPr>
        <w:pStyle w:val="BodyText"/>
        <w:rPr>
          <w:lang w:val="hr-HR"/>
        </w:rPr>
      </w:pPr>
    </w:p>
    <w:p w14:paraId="13A47AB8" w14:textId="2804B0BF" w:rsidR="00336BF7" w:rsidRDefault="00336BF7" w:rsidP="006D79A8">
      <w:pPr>
        <w:pStyle w:val="BodyText"/>
        <w:rPr>
          <w:lang w:val="hr-HR"/>
        </w:rPr>
      </w:pPr>
    </w:p>
    <w:p w14:paraId="56FD694D" w14:textId="75656F32" w:rsidR="00336BF7" w:rsidRDefault="00336BF7" w:rsidP="006D79A8">
      <w:pPr>
        <w:pStyle w:val="BodyText"/>
        <w:rPr>
          <w:lang w:val="hr-HR"/>
        </w:rPr>
      </w:pPr>
    </w:p>
    <w:p w14:paraId="0CB9CE1A" w14:textId="4F247883" w:rsidR="00502EF5" w:rsidRDefault="00502EF5" w:rsidP="006D79A8">
      <w:pPr>
        <w:pStyle w:val="BodyText"/>
        <w:rPr>
          <w:lang w:val="hr-HR"/>
        </w:rPr>
      </w:pPr>
    </w:p>
    <w:p w14:paraId="7DC3C5EC" w14:textId="220285A4" w:rsidR="00E46C35" w:rsidRPr="00037770" w:rsidRDefault="001345BA" w:rsidP="006D79A8">
      <w:pPr>
        <w:pStyle w:val="BodyText"/>
        <w:rPr>
          <w:color w:val="2C567A" w:themeColor="accent1"/>
          <w:sz w:val="28"/>
          <w:szCs w:val="28"/>
          <w:lang w:val="hr-HR"/>
        </w:rPr>
      </w:pPr>
      <w:r w:rsidRPr="00037770">
        <w:rPr>
          <w:color w:val="2C567A" w:themeColor="accent1"/>
          <w:sz w:val="28"/>
          <w:szCs w:val="28"/>
          <w:lang w:val="hr-HR"/>
        </w:rPr>
        <w:t>Cijeli život sam u DIY, ali nisam nikada imao mogućnosti imati svu tu opremu na mjestu i na način da mogu učiti i griješiti s njom</w:t>
      </w:r>
      <w:r w:rsidR="00E46C35" w:rsidRPr="00037770">
        <w:rPr>
          <w:color w:val="2C567A" w:themeColor="accent1"/>
          <w:sz w:val="28"/>
          <w:szCs w:val="28"/>
          <w:lang w:val="hr-HR"/>
        </w:rPr>
        <w:t xml:space="preserve">. Makar se prijavljujem kao junior C++ dev, doticaja sa hardverom će biti, i volim ekstra trud uložiti kada imam mogućnost pa jedva čekam vidjeti svu vašu opremu </w:t>
      </w:r>
      <w:r w:rsidR="00E46C35" w:rsidRPr="0003777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2C567A" w:themeColor="accent1"/>
          <w:sz w:val="28"/>
          <w:szCs w:val="28"/>
          <w:lang w:val="hr-HR"/>
        </w:rPr>
        <mc:AlternateContent>
          <mc:Choice Requires="w16se">
            <w16se:symEx w16se:font="Segoe UI Emoji" w16se:char="1F929"/>
          </mc:Choice>
          <mc:Fallback>
            <w:t>🤩</w:t>
          </mc:Fallback>
        </mc:AlternateContent>
      </w:r>
    </w:p>
    <w:p w14:paraId="14175727" w14:textId="5E773DCC" w:rsidR="00E46C35" w:rsidRPr="00037770" w:rsidRDefault="00E46C35" w:rsidP="006D79A8">
      <w:pPr>
        <w:pStyle w:val="BodyText"/>
        <w:rPr>
          <w:color w:val="2C567A" w:themeColor="accent1"/>
          <w:sz w:val="28"/>
          <w:szCs w:val="28"/>
          <w:lang w:val="hr-HR"/>
        </w:rPr>
      </w:pPr>
    </w:p>
    <w:p w14:paraId="1F8A91A7" w14:textId="5735CBEC" w:rsidR="00E46C35" w:rsidRPr="00037770" w:rsidRDefault="00E46C35" w:rsidP="006D79A8">
      <w:pPr>
        <w:pStyle w:val="BodyText"/>
        <w:rPr>
          <w:color w:val="2C567A" w:themeColor="accent1"/>
          <w:sz w:val="28"/>
          <w:szCs w:val="28"/>
          <w:lang w:val="hr-HR"/>
        </w:rPr>
      </w:pPr>
      <w:r w:rsidRPr="00037770">
        <w:rPr>
          <w:color w:val="2C567A" w:themeColor="accent1"/>
          <w:sz w:val="28"/>
          <w:szCs w:val="28"/>
          <w:lang w:val="hr-HR"/>
        </w:rPr>
        <w:t>Od Arduina u srednjoj i na faksu, radionice o audio opremi na kojima sam bio, frenda koji je električar s kojim sam popravio DJ miksetu jednu nedavno,</w:t>
      </w:r>
      <w:r w:rsidR="00037770" w:rsidRPr="00037770">
        <w:rPr>
          <w:color w:val="2C567A" w:themeColor="accent1"/>
          <w:sz w:val="28"/>
          <w:szCs w:val="28"/>
          <w:lang w:val="hr-HR"/>
        </w:rPr>
        <w:t xml:space="preserve"> popravljanje mobitela ljudima i sebi, slaganja konfiguracija računala</w:t>
      </w:r>
      <w:r w:rsidR="006E7369">
        <w:rPr>
          <w:color w:val="2C567A" w:themeColor="accent1"/>
          <w:sz w:val="28"/>
          <w:szCs w:val="28"/>
          <w:lang w:val="hr-HR"/>
        </w:rPr>
        <w:t xml:space="preserve"> </w:t>
      </w:r>
      <w:r w:rsidRPr="00037770">
        <w:rPr>
          <w:color w:val="2C567A" w:themeColor="accent1"/>
          <w:sz w:val="28"/>
          <w:szCs w:val="28"/>
          <w:lang w:val="hr-HR"/>
        </w:rPr>
        <w:t xml:space="preserve">do rada na selu vareći i popravljajući strojeve uvijek mi je taj „hobby engineering“ bio dio mene, i sada Circuitmess nudi </w:t>
      </w:r>
      <w:r w:rsidR="00037770" w:rsidRPr="00037770">
        <w:rPr>
          <w:color w:val="2C567A" w:themeColor="accent1"/>
          <w:sz w:val="28"/>
          <w:szCs w:val="28"/>
          <w:lang w:val="hr-HR"/>
        </w:rPr>
        <w:t>to</w:t>
      </w:r>
      <w:r w:rsidRPr="00037770">
        <w:rPr>
          <w:color w:val="2C567A" w:themeColor="accent1"/>
          <w:sz w:val="28"/>
          <w:szCs w:val="28"/>
          <w:lang w:val="hr-HR"/>
        </w:rPr>
        <w:t xml:space="preserve"> </w:t>
      </w:r>
      <w:r w:rsidR="00037770" w:rsidRPr="00037770">
        <w:rPr>
          <w:color w:val="2C567A" w:themeColor="accent1"/>
          <w:sz w:val="28"/>
          <w:szCs w:val="28"/>
          <w:lang w:val="hr-HR"/>
        </w:rPr>
        <w:t>pretvoriti u profesiju</w:t>
      </w:r>
      <w:r w:rsidRPr="00037770">
        <w:rPr>
          <w:color w:val="2C567A" w:themeColor="accent1"/>
          <w:sz w:val="28"/>
          <w:szCs w:val="28"/>
          <w:lang w:val="hr-HR"/>
        </w:rPr>
        <w:t>.</w:t>
      </w:r>
    </w:p>
    <w:p w14:paraId="771B1599" w14:textId="65189035" w:rsidR="00E46C35" w:rsidRPr="00037770" w:rsidRDefault="00E46C35" w:rsidP="006D79A8">
      <w:pPr>
        <w:pStyle w:val="BodyText"/>
        <w:rPr>
          <w:color w:val="2C567A" w:themeColor="accent1"/>
          <w:sz w:val="28"/>
          <w:szCs w:val="28"/>
          <w:lang w:val="hr-HR"/>
        </w:rPr>
      </w:pPr>
    </w:p>
    <w:p w14:paraId="5CFA1AB3" w14:textId="4F18E81D" w:rsidR="00E46C35" w:rsidRPr="00037770" w:rsidRDefault="00037770" w:rsidP="006D79A8">
      <w:pPr>
        <w:pStyle w:val="BodyText"/>
        <w:rPr>
          <w:color w:val="2C567A" w:themeColor="accent1"/>
          <w:sz w:val="28"/>
          <w:szCs w:val="28"/>
          <w:lang w:val="hr-HR"/>
        </w:rPr>
      </w:pPr>
      <w:r w:rsidRPr="00037770">
        <w:rPr>
          <w:color w:val="2C567A" w:themeColor="accent1"/>
          <w:sz w:val="28"/>
          <w:szCs w:val="28"/>
          <w:lang w:val="hr-HR"/>
        </w:rPr>
        <w:t>Makar gledam na to što sam radio frontend kao downside, radio sam to jer sam imao priliku zaposliti se. Odabrao sam putanju da kroz rad naučim i prijeđem neke svoje granice i spreman sam to opet napraviti.</w:t>
      </w:r>
    </w:p>
    <w:p w14:paraId="098D829F" w14:textId="14D8B853" w:rsidR="00037770" w:rsidRPr="00037770" w:rsidRDefault="00037770" w:rsidP="006D79A8">
      <w:pPr>
        <w:pStyle w:val="BodyText"/>
        <w:rPr>
          <w:color w:val="2C567A" w:themeColor="accent1"/>
          <w:sz w:val="28"/>
          <w:szCs w:val="28"/>
          <w:lang w:val="hr-HR"/>
        </w:rPr>
      </w:pPr>
    </w:p>
    <w:p w14:paraId="59240238" w14:textId="064CB65B" w:rsidR="00037770" w:rsidRPr="00037770" w:rsidRDefault="00037770" w:rsidP="006D79A8">
      <w:pPr>
        <w:pStyle w:val="BodyText"/>
        <w:rPr>
          <w:color w:val="2C567A" w:themeColor="accent1"/>
          <w:sz w:val="28"/>
          <w:szCs w:val="28"/>
          <w:lang w:val="hr-HR"/>
        </w:rPr>
      </w:pPr>
      <w:r w:rsidRPr="00037770">
        <w:rPr>
          <w:color w:val="2C567A" w:themeColor="accent1"/>
          <w:sz w:val="28"/>
          <w:szCs w:val="28"/>
          <w:lang w:val="hr-HR"/>
        </w:rPr>
        <w:t>U Profilu sam imao priliku biti na probnom roku sa manjom plaćom tri mjeseca. Nakon toga sam bio zaposlen na puno radno vrijeme, Takav način mi paše u potpunosti.</w:t>
      </w:r>
    </w:p>
    <w:p w14:paraId="47FC7AFA" w14:textId="3C06B252" w:rsidR="00037770" w:rsidRPr="00037770" w:rsidRDefault="00037770" w:rsidP="006D79A8">
      <w:pPr>
        <w:pStyle w:val="BodyText"/>
        <w:rPr>
          <w:color w:val="2C567A" w:themeColor="accent1"/>
          <w:sz w:val="28"/>
          <w:szCs w:val="28"/>
          <w:lang w:val="hr-HR"/>
        </w:rPr>
      </w:pPr>
    </w:p>
    <w:p w14:paraId="3BF5EE6B" w14:textId="78BAD877" w:rsidR="00037770" w:rsidRPr="00037770" w:rsidRDefault="00037770" w:rsidP="006D79A8">
      <w:pPr>
        <w:pStyle w:val="BodyText"/>
        <w:rPr>
          <w:color w:val="2C567A" w:themeColor="accent1"/>
          <w:sz w:val="28"/>
          <w:szCs w:val="28"/>
          <w:lang w:val="hr-HR"/>
        </w:rPr>
      </w:pPr>
      <w:r w:rsidRPr="00037770">
        <w:rPr>
          <w:color w:val="2C567A" w:themeColor="accent1"/>
          <w:sz w:val="28"/>
          <w:szCs w:val="28"/>
          <w:lang w:val="hr-HR"/>
        </w:rPr>
        <w:t>Obožavam kolaborirati, dijeliti znanja sa ljudima, znao više ili manje, volim pričati o landscape-u programiranja i tehnike. Nisam imao priliku to imati u Profilu ali naizglev Vaša firma to nudi, što me mnogo veseli.</w:t>
      </w:r>
    </w:p>
    <w:p w14:paraId="7630C214" w14:textId="77777777" w:rsidR="00037770" w:rsidRPr="00037770" w:rsidRDefault="00037770" w:rsidP="006D79A8">
      <w:pPr>
        <w:pStyle w:val="BodyText"/>
        <w:rPr>
          <w:color w:val="2C567A" w:themeColor="accent1"/>
          <w:sz w:val="28"/>
          <w:szCs w:val="28"/>
          <w:lang w:val="hr-HR"/>
        </w:rPr>
      </w:pPr>
    </w:p>
    <w:p w14:paraId="5FFAEB47" w14:textId="1B7DBD85" w:rsidR="00037770" w:rsidRPr="00037770" w:rsidRDefault="00037770" w:rsidP="006D79A8">
      <w:pPr>
        <w:pStyle w:val="BodyText"/>
        <w:rPr>
          <w:color w:val="2C567A" w:themeColor="accent1"/>
          <w:sz w:val="28"/>
          <w:szCs w:val="28"/>
          <w:lang w:val="hr-HR"/>
        </w:rPr>
      </w:pPr>
      <w:r w:rsidRPr="00037770">
        <w:rPr>
          <w:color w:val="2C567A" w:themeColor="accent1"/>
          <w:sz w:val="28"/>
          <w:szCs w:val="28"/>
          <w:lang w:val="hr-HR"/>
        </w:rPr>
        <w:t xml:space="preserve">Nalazim se kod Autobusnog kolodvora, vidim da imate ured u Lučkom, commit je negdje 45 minuta. Išao bih i biciklom da trebam, volim dolaziti u ured, pogotovo jedan poput vašeg. Igraonica iz snova za neke </w:t>
      </w:r>
      <w:r w:rsidRPr="0003777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2C567A" w:themeColor="accent1"/>
          <w:sz w:val="28"/>
          <w:szCs w:val="28"/>
          <w:lang w:val="hr-HR"/>
        </w:rPr>
        <mc:AlternateContent>
          <mc:Choice Requires="w16se">
            <w16se:symEx w16se:font="Segoe UI Emoji" w16se:char="1F601"/>
          </mc:Choice>
          <mc:Fallback>
            <w:t>😁</w:t>
          </mc:Fallback>
        </mc:AlternateContent>
      </w:r>
    </w:p>
    <w:p w14:paraId="4F8BE190" w14:textId="44592A2D" w:rsidR="001345BA" w:rsidRPr="00037770" w:rsidRDefault="001345BA" w:rsidP="006D79A8">
      <w:pPr>
        <w:pStyle w:val="BodyText"/>
        <w:rPr>
          <w:color w:val="2C567A" w:themeColor="accent1"/>
          <w:sz w:val="28"/>
          <w:szCs w:val="28"/>
          <w:lang w:val="hr-HR"/>
        </w:rPr>
      </w:pPr>
    </w:p>
    <w:p w14:paraId="2BB3EA86" w14:textId="3038D8EB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0FE678BB" w14:textId="17B24ABE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2DEA2654" w14:textId="0ACD2D0D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7C45F89A" w14:textId="66F3687B" w:rsidR="001345BA" w:rsidRDefault="006E7369" w:rsidP="006D79A8">
      <w:pPr>
        <w:pStyle w:val="BodyText"/>
        <w:rPr>
          <w:color w:val="2C567A" w:themeColor="accent1"/>
          <w:sz w:val="32"/>
          <w:szCs w:val="32"/>
          <w:lang w:val="hr-HR"/>
        </w:rPr>
      </w:pPr>
      <w:r>
        <w:rPr>
          <w:noProof/>
          <w:lang w:val="hr-HR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A6C2FD" wp14:editId="1051B09E">
                <wp:simplePos x="0" y="0"/>
                <wp:positionH relativeFrom="column">
                  <wp:posOffset>1783080</wp:posOffset>
                </wp:positionH>
                <wp:positionV relativeFrom="paragraph">
                  <wp:posOffset>205105</wp:posOffset>
                </wp:positionV>
                <wp:extent cx="5082540" cy="14732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2540" cy="147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62048" w14:textId="7A7AA20F" w:rsidR="000F7A9A" w:rsidRPr="000F7A9A" w:rsidRDefault="000F7A9A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>Zovem se Boris Milojević, junior developer s višegodišnjom edukacijom</w:t>
                            </w:r>
                            <w:r w:rsidR="00336BF7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pa sada i radnim iskustvom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iz računarstva u potrazi za pozicijom Junior Developera, naravno, </w:t>
                            </w:r>
                            <w:r w:rsidR="003B6EF4">
                              <w:rPr>
                                <w:sz w:val="28"/>
                                <w:szCs w:val="28"/>
                                <w:lang w:val="hr-HR"/>
                              </w:rPr>
                              <w:t>potrudio sam se upoznati sa back i front end tehnologijama kako bih osigurao određenu fleksibilnost pri zapošljavanju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>.</w:t>
                            </w:r>
                            <w:r w:rsidR="003B6EF4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Trenutno </w:t>
                            </w:r>
                            <w:r w:rsidR="00502EF5">
                              <w:rPr>
                                <w:sz w:val="28"/>
                                <w:szCs w:val="28"/>
                                <w:lang w:val="hr-HR"/>
                              </w:rPr>
                              <w:t>sam se bavio profesionalno samo</w:t>
                            </w:r>
                            <w:r w:rsidR="003B6EF4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bavim front endom.</w:t>
                            </w:r>
                          </w:p>
                          <w:p w14:paraId="4AB02249" w14:textId="77777777" w:rsidR="000F7A9A" w:rsidRDefault="000F7A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C2FD" id="Text Box 40" o:spid="_x0000_s1035" type="#_x0000_t202" style="position:absolute;margin-left:140.4pt;margin-top:16.15pt;width:400.2pt;height:11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" filled="f" stroked="f" strokeweight=".5pt">
                <v:textbox>
                  <w:txbxContent>
                    <w:p w14:paraId="1A462048" w14:textId="7A7AA20F" w:rsidR="000F7A9A" w:rsidRPr="000F7A9A" w:rsidRDefault="000F7A9A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>Zovem se Boris Milojević, junior developer s višegodišnjom edukacijom</w:t>
                      </w:r>
                      <w:r w:rsidR="00336BF7">
                        <w:rPr>
                          <w:sz w:val="28"/>
                          <w:szCs w:val="28"/>
                          <w:lang w:val="hr-HR"/>
                        </w:rPr>
                        <w:t xml:space="preserve"> pa sada i radnim iskustvom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iz računarstva u potrazi za pozicijom Junior Developera, naravno, </w:t>
                      </w:r>
                      <w:r w:rsidR="003B6EF4">
                        <w:rPr>
                          <w:sz w:val="28"/>
                          <w:szCs w:val="28"/>
                          <w:lang w:val="hr-HR"/>
                        </w:rPr>
                        <w:t>potrudio sam se upoznati sa back i front end tehnologijama kako bih osigurao određenu fleksibilnost pri zapošljavanju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>.</w:t>
                      </w:r>
                      <w:r w:rsidR="003B6EF4">
                        <w:rPr>
                          <w:sz w:val="28"/>
                          <w:szCs w:val="28"/>
                          <w:lang w:val="hr-HR"/>
                        </w:rPr>
                        <w:t xml:space="preserve"> Trenutno </w:t>
                      </w:r>
                      <w:r w:rsidR="00502EF5">
                        <w:rPr>
                          <w:sz w:val="28"/>
                          <w:szCs w:val="28"/>
                          <w:lang w:val="hr-HR"/>
                        </w:rPr>
                        <w:t>sam se bavio profesionalno samo</w:t>
                      </w:r>
                      <w:r w:rsidR="003B6EF4">
                        <w:rPr>
                          <w:sz w:val="28"/>
                          <w:szCs w:val="28"/>
                          <w:lang w:val="hr-HR"/>
                        </w:rPr>
                        <w:t xml:space="preserve"> bavim front endom.</w:t>
                      </w:r>
                    </w:p>
                    <w:p w14:paraId="4AB02249" w14:textId="77777777" w:rsidR="000F7A9A" w:rsidRDefault="000F7A9A"/>
                  </w:txbxContent>
                </v:textbox>
              </v:shape>
            </w:pict>
          </mc:Fallback>
        </mc:AlternateContent>
      </w:r>
      <w:r>
        <w:rPr>
          <w:noProof/>
          <w:lang w:val="hr-H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28DB58" wp14:editId="3FFFA336">
                <wp:simplePos x="0" y="0"/>
                <wp:positionH relativeFrom="column">
                  <wp:posOffset>-635229</wp:posOffset>
                </wp:positionH>
                <wp:positionV relativeFrom="paragraph">
                  <wp:posOffset>-320421</wp:posOffset>
                </wp:positionV>
                <wp:extent cx="2114550" cy="231457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2314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0E728D" w14:textId="77777777" w:rsidR="0014140F" w:rsidRDefault="0014140F" w:rsidP="0014140F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sz w:val="72"/>
                                <w:szCs w:val="72"/>
                                <w:lang w:val="hr-HR"/>
                              </w:rPr>
                            </w:pPr>
                          </w:p>
                          <w:p w14:paraId="289F7E7B" w14:textId="0E917A53" w:rsidR="0014140F" w:rsidRPr="0017271C" w:rsidRDefault="0014140F" w:rsidP="0014140F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162A3C" w:themeColor="accent1" w:themeShade="80"/>
                                <w:sz w:val="72"/>
                                <w:szCs w:val="72"/>
                                <w:lang w:val="hr-HR"/>
                              </w:rPr>
                            </w:pPr>
                            <w:r w:rsidRPr="0017271C">
                              <w:rPr>
                                <w:rFonts w:asciiTheme="majorHAnsi" w:hAnsiTheme="majorHAnsi"/>
                                <w:b/>
                                <w:bCs/>
                                <w:color w:val="162A3C" w:themeColor="accent1" w:themeShade="80"/>
                                <w:sz w:val="72"/>
                                <w:szCs w:val="72"/>
                                <w:lang w:val="hr-HR"/>
                              </w:rPr>
                              <w:t>About</w:t>
                            </w:r>
                          </w:p>
                          <w:p w14:paraId="2862C930" w14:textId="01DA34CD" w:rsidR="0014140F" w:rsidRPr="0017271C" w:rsidRDefault="0014140F" w:rsidP="0014140F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162A3C" w:themeColor="accent1" w:themeShade="80"/>
                                <w:sz w:val="72"/>
                                <w:szCs w:val="72"/>
                                <w:lang w:val="hr-HR"/>
                              </w:rPr>
                            </w:pPr>
                            <w:r w:rsidRPr="0017271C">
                              <w:rPr>
                                <w:rFonts w:asciiTheme="majorHAnsi" w:hAnsiTheme="majorHAnsi"/>
                                <w:b/>
                                <w:bCs/>
                                <w:color w:val="162A3C" w:themeColor="accent1" w:themeShade="80"/>
                                <w:sz w:val="72"/>
                                <w:szCs w:val="72"/>
                                <w:lang w:val="hr-HR"/>
                              </w:rPr>
                              <w:t>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8DB58" id="Text Box 5" o:spid="_x0000_s1036" type="#_x0000_t202" style="position:absolute;margin-left:-50pt;margin-top:-25.25pt;width:166.5pt;height:18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" filled="f" stroked="f" strokeweight=".5pt">
                <v:textbox>
                  <w:txbxContent>
                    <w:p w14:paraId="7E0E728D" w14:textId="77777777" w:rsidR="0014140F" w:rsidRDefault="0014140F" w:rsidP="0014140F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sz w:val="72"/>
                          <w:szCs w:val="72"/>
                          <w:lang w:val="hr-HR"/>
                        </w:rPr>
                      </w:pPr>
                    </w:p>
                    <w:p w14:paraId="289F7E7B" w14:textId="0E917A53" w:rsidR="0014140F" w:rsidRPr="0017271C" w:rsidRDefault="0014140F" w:rsidP="0014140F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162A3C" w:themeColor="accent1" w:themeShade="80"/>
                          <w:sz w:val="72"/>
                          <w:szCs w:val="72"/>
                          <w:lang w:val="hr-HR"/>
                        </w:rPr>
                      </w:pPr>
                      <w:r w:rsidRPr="0017271C">
                        <w:rPr>
                          <w:rFonts w:asciiTheme="majorHAnsi" w:hAnsiTheme="majorHAnsi"/>
                          <w:b/>
                          <w:bCs/>
                          <w:color w:val="162A3C" w:themeColor="accent1" w:themeShade="80"/>
                          <w:sz w:val="72"/>
                          <w:szCs w:val="72"/>
                          <w:lang w:val="hr-HR"/>
                        </w:rPr>
                        <w:t>About</w:t>
                      </w:r>
                    </w:p>
                    <w:p w14:paraId="2862C930" w14:textId="01DA34CD" w:rsidR="0014140F" w:rsidRPr="0017271C" w:rsidRDefault="0014140F" w:rsidP="0014140F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162A3C" w:themeColor="accent1" w:themeShade="80"/>
                          <w:sz w:val="72"/>
                          <w:szCs w:val="72"/>
                          <w:lang w:val="hr-HR"/>
                        </w:rPr>
                      </w:pPr>
                      <w:r w:rsidRPr="0017271C">
                        <w:rPr>
                          <w:rFonts w:asciiTheme="majorHAnsi" w:hAnsiTheme="majorHAnsi"/>
                          <w:b/>
                          <w:bCs/>
                          <w:color w:val="162A3C" w:themeColor="accent1" w:themeShade="80"/>
                          <w:sz w:val="72"/>
                          <w:szCs w:val="72"/>
                          <w:lang w:val="hr-HR"/>
                        </w:rPr>
                        <w:t>Me</w:t>
                      </w:r>
                    </w:p>
                  </w:txbxContent>
                </v:textbox>
              </v:shape>
            </w:pict>
          </mc:Fallback>
        </mc:AlternateContent>
      </w:r>
    </w:p>
    <w:p w14:paraId="140B2CB1" w14:textId="4F2696A4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1C49F7A6" w14:textId="09B6C0D7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25A10560" w14:textId="69729CE6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2158CD9A" w14:textId="017AFE04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78F192CE" w14:textId="6699F3C0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3B2903F6" w14:textId="18F924A7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54AA3992" w14:textId="5D86F306" w:rsidR="001345BA" w:rsidRDefault="001345BA" w:rsidP="006D79A8">
      <w:pPr>
        <w:pStyle w:val="BodyText"/>
        <w:rPr>
          <w:color w:val="2C567A" w:themeColor="accent1"/>
          <w:sz w:val="32"/>
          <w:szCs w:val="32"/>
          <w:lang w:val="hr-HR"/>
        </w:rPr>
      </w:pPr>
    </w:p>
    <w:p w14:paraId="4E29199F" w14:textId="083CA763" w:rsidR="001345BA" w:rsidRPr="001345BA" w:rsidRDefault="006E7369" w:rsidP="006D79A8">
      <w:pPr>
        <w:pStyle w:val="BodyText"/>
        <w:rPr>
          <w:color w:val="2C567A" w:themeColor="accent1"/>
          <w:sz w:val="32"/>
          <w:szCs w:val="32"/>
          <w:lang w:val="hr-HR"/>
        </w:rPr>
      </w:pPr>
      <w:r>
        <w:rPr>
          <w:noProof/>
          <w:lang w:val="hr-H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E6D90D" wp14:editId="62F8D5D3">
                <wp:simplePos x="0" y="0"/>
                <wp:positionH relativeFrom="column">
                  <wp:posOffset>-687349</wp:posOffset>
                </wp:positionH>
                <wp:positionV relativeFrom="paragraph">
                  <wp:posOffset>255524</wp:posOffset>
                </wp:positionV>
                <wp:extent cx="7771130" cy="7059930"/>
                <wp:effectExtent l="0" t="0" r="0" b="762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1130" cy="7059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CA479F" w14:textId="2F2A5C21" w:rsidR="005E5082" w:rsidRPr="000F7A9A" w:rsidRDefault="000F7A9A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Već od malih nogu sam bio izložen računalima i tehnici, bilo kroz igranje video igara ili pomoć roditeljima s računalima, pomaganje sa pisanjem dokumenata, itd. Kao dijete poljoprivrednika i </w:t>
                            </w:r>
                            <w:r w:rsidR="0017271C">
                              <w:rPr>
                                <w:sz w:val="28"/>
                                <w:szCs w:val="28"/>
                                <w:lang w:val="hr-HR"/>
                              </w:rPr>
                              <w:t>jezičnog profesora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moja inicijalna istraživanja i generalna fascinacija računalima </w:t>
                            </w:r>
                            <w:r w:rsidR="0017271C">
                              <w:rPr>
                                <w:sz w:val="28"/>
                                <w:szCs w:val="28"/>
                                <w:lang w:val="hr-HR"/>
                              </w:rPr>
                              <w:t>i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tehnikom bila su većinom samostalna pa sam kao dijete to smatrao više </w:t>
                            </w:r>
                            <w:r w:rsidR="0017271C">
                              <w:rPr>
                                <w:sz w:val="28"/>
                                <w:szCs w:val="28"/>
                                <w:lang w:val="hr-HR"/>
                              </w:rPr>
                              <w:t>poput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hobij</w:t>
                            </w:r>
                            <w:r w:rsidR="0017271C">
                              <w:rPr>
                                <w:sz w:val="28"/>
                                <w:szCs w:val="28"/>
                                <w:lang w:val="hr-HR"/>
                              </w:rPr>
                              <w:t>a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. Naime, upisao sam zato srednju školu kao Ekološki tehničar. Tijekom 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prve godine srednje škole 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>sam dobio prvi pametni telefon kojega sam imao potrebu rootati čim sam čuo za tu mogućnost (par godina prije sam rastavio svoj Playstation 2 u neuspjelom pokušaju čipiranja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, žrtva moje strasti za znanjem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>). Dok sam tražio informacije o rootanju i istraživao XDA developers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, u školi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sam upoznao 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dva 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>sadašnj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a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dugogodišnj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a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prijatelj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a, oba upisana u smjer 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>računarstv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a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>. To prijateljstvo mi je dalo boji uvid u vlastite motivacije, želje i očekivanja te sam s njim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a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naučio osnove računala i programiranja te sam sukladno tome i promijenio smjer srednje škole u Računarstvo</w:t>
                            </w:r>
                            <w:r w:rsidR="0017271C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na kraju prve godine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. </w:t>
                            </w:r>
                          </w:p>
                          <w:p w14:paraId="093F2D85" w14:textId="77777777" w:rsidR="000F7A9A" w:rsidRPr="000F7A9A" w:rsidRDefault="000F7A9A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</w:p>
                          <w:p w14:paraId="57C1F09A" w14:textId="0EC52C88" w:rsidR="000F7A9A" w:rsidRPr="000F7A9A" w:rsidRDefault="000F7A9A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Kroz fakultetsko obrazovanje sam ubrzo shvatio da najefikasnije učim i radim kada postoji praktični i definirani cilj, a kako to nisam dobivao kroz formalno obrazovanje, odlučio sam se više posvetiti samostalnom učenju i traženju praktičnih poslovnih prilika kako bi se dalje razvijao. Kao mlada osoba željna praktičnih radnih iskustva, prihvaćao sam različite poslove i prilike kako bi čim prije razvio ne samo vještine vezane uz računarstvo već i organizacijske i komunikacijske vještine 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u potrazi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razv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oja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odgovorn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og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i zrel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og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pristup</w:t>
                            </w:r>
                            <w:r w:rsidR="00A84C1D">
                              <w:rPr>
                                <w:sz w:val="28"/>
                                <w:szCs w:val="28"/>
                                <w:lang w:val="hr-HR"/>
                              </w:rPr>
                              <w:t>a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radu.</w:t>
                            </w:r>
                          </w:p>
                          <w:p w14:paraId="46382102" w14:textId="77777777" w:rsidR="000F7A9A" w:rsidRPr="000F7A9A" w:rsidRDefault="000F7A9A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</w:p>
                          <w:p w14:paraId="72571421" w14:textId="77777777" w:rsidR="000F7A9A" w:rsidRPr="000F7A9A" w:rsidRDefault="000F7A9A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S ciljem dodatnog razvijanja svojih vještina programiranja, upisao sam Machina Academy te upoznao mentora koji mi je kroz praktične primjere i vježbe mehanika video igara uspio bolje objasniti koncepte i praksu programiranja. </w:t>
                            </w:r>
                          </w:p>
                          <w:p w14:paraId="11AC1DFE" w14:textId="77777777" w:rsidR="000F7A9A" w:rsidRPr="000F7A9A" w:rsidRDefault="000F7A9A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</w:p>
                          <w:p w14:paraId="1307513F" w14:textId="6FEC80CD" w:rsidR="000F7A9A" w:rsidRPr="000F7A9A" w:rsidRDefault="000F7A9A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Preferiram biti u poslovnom okruženju s kolegama koji dijele moju motivaciju za samounapređenje što mi se dodatno potvrdilo kroz različita iskustva samostalnog i timskog rada gdje sam zamijetio da sam puno efikasniji u timu. Želim raditi u praktičnom i strukturiranom okruženju gdje mogu </w:t>
                            </w:r>
                            <w:r w:rsidR="00834548"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>primijeniti</w:t>
                            </w:r>
                            <w:r w:rsidRPr="000F7A9A">
                              <w:rPr>
                                <w:sz w:val="28"/>
                                <w:szCs w:val="28"/>
                                <w:lang w:val="hr-HR"/>
                              </w:rPr>
                              <w:t xml:space="preserve"> svoje kritičko razmišljanje kako bih unaprijedio end user experience i dodatno razvio svoje vještine. </w:t>
                            </w:r>
                          </w:p>
                          <w:p w14:paraId="1AC4ABAA" w14:textId="77777777" w:rsidR="000F7A9A" w:rsidRPr="000F7A9A" w:rsidRDefault="000F7A9A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</w:p>
                          <w:p w14:paraId="16328459" w14:textId="07B71F26" w:rsidR="00EA30D6" w:rsidRPr="000F7A9A" w:rsidRDefault="00A02963" w:rsidP="000F7A9A">
                            <w:pPr>
                              <w:rPr>
                                <w:sz w:val="28"/>
                                <w:szCs w:val="28"/>
                                <w:lang w:val="hr-HR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hr-HR"/>
                              </w:rPr>
                              <w:t>Htio bih kod vas raditi kako bih bio okružen ljudima koji dijele moju količinu interesa i predanosti znanju programiranja i praktičnih svakodnevnih rješenja, „bridging the gap“ nekakvom eklektičnom programiranju i svakodnevnici.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6D90D" id="Text Box 7" o:spid="_x0000_s1037" type="#_x0000_t202" style="position:absolute;margin-left:-54.1pt;margin-top:20.1pt;width:611.9pt;height:55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" filled="f" stroked="f" strokeweight=".5pt">
                <v:textbox>
                  <w:txbxContent>
                    <w:p w14:paraId="14CA479F" w14:textId="2F2A5C21" w:rsidR="005E5082" w:rsidRPr="000F7A9A" w:rsidRDefault="000F7A9A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Već od malih nogu sam bio izložen računalima i tehnici, bilo kroz igranje video igara ili pomoć roditeljima s računalima, pomaganje sa pisanjem dokumenata, itd. Kao dijete poljoprivrednika i </w:t>
                      </w:r>
                      <w:r w:rsidR="0017271C">
                        <w:rPr>
                          <w:sz w:val="28"/>
                          <w:szCs w:val="28"/>
                          <w:lang w:val="hr-HR"/>
                        </w:rPr>
                        <w:t>jezičnog profesora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moja inicijalna istraživanja i generalna fascinacija računalima </w:t>
                      </w:r>
                      <w:r w:rsidR="0017271C">
                        <w:rPr>
                          <w:sz w:val="28"/>
                          <w:szCs w:val="28"/>
                          <w:lang w:val="hr-HR"/>
                        </w:rPr>
                        <w:t>i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tehnikom bila su većinom samostalna pa sam kao dijete to smatrao više </w:t>
                      </w:r>
                      <w:r w:rsidR="0017271C">
                        <w:rPr>
                          <w:sz w:val="28"/>
                          <w:szCs w:val="28"/>
                          <w:lang w:val="hr-HR"/>
                        </w:rPr>
                        <w:t>poput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hobij</w:t>
                      </w:r>
                      <w:r w:rsidR="0017271C">
                        <w:rPr>
                          <w:sz w:val="28"/>
                          <w:szCs w:val="28"/>
                          <w:lang w:val="hr-HR"/>
                        </w:rPr>
                        <w:t>a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. Naime, upisao sam zato srednju školu kao Ekološki tehničar. Tijekom 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 xml:space="preserve">prve godine srednje škole 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>sam dobio prvi pametni telefon kojega sam imao potrebu rootati čim sam čuo za tu mogućnost (par godina prije sam rastavio svoj Playstation 2 u neuspjelom pokušaju čipiranja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, žrtva moje strasti za znanjem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>). Dok sam tražio informacije o rootanju i istraživao XDA developers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, u školi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sam upoznao 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 xml:space="preserve">dva 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>sadašnj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a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dugogodišnj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a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prijatelj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 xml:space="preserve">a, oba upisana u smjer 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>računarstv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a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>. To prijateljstvo mi je dalo boji uvid u vlastite motivacije, želje i očekivanja te sam s njim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a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naučio osnove računala i programiranja te sam sukladno tome i promijenio smjer srednje škole u Računarstvo</w:t>
                      </w:r>
                      <w:r w:rsidR="0017271C">
                        <w:rPr>
                          <w:sz w:val="28"/>
                          <w:szCs w:val="28"/>
                          <w:lang w:val="hr-HR"/>
                        </w:rPr>
                        <w:t xml:space="preserve"> na kraju prve godine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. </w:t>
                      </w:r>
                    </w:p>
                    <w:p w14:paraId="093F2D85" w14:textId="77777777" w:rsidR="000F7A9A" w:rsidRPr="000F7A9A" w:rsidRDefault="000F7A9A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</w:p>
                    <w:p w14:paraId="57C1F09A" w14:textId="0EC52C88" w:rsidR="000F7A9A" w:rsidRPr="000F7A9A" w:rsidRDefault="000F7A9A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Kroz fakultetsko obrazovanje sam ubrzo shvatio da najefikasnije učim i radim kada postoji praktični i definirani cilj, a kako to nisam dobivao kroz formalno obrazovanje, odlučio sam se više posvetiti samostalnom učenju i traženju praktičnih poslovnih prilika kako bi se dalje razvijao. Kao mlada osoba željna praktičnih radnih iskustva, prihvaćao sam različite poslove i prilike kako bi čim prije razvio ne samo vještine vezane uz računarstvo već i organizacijske i komunikacijske vještine 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u potrazi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razv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oja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odgovorn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og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i zrel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og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pristup</w:t>
                      </w:r>
                      <w:r w:rsidR="00A84C1D">
                        <w:rPr>
                          <w:sz w:val="28"/>
                          <w:szCs w:val="28"/>
                          <w:lang w:val="hr-HR"/>
                        </w:rPr>
                        <w:t>a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radu.</w:t>
                      </w:r>
                    </w:p>
                    <w:p w14:paraId="46382102" w14:textId="77777777" w:rsidR="000F7A9A" w:rsidRPr="000F7A9A" w:rsidRDefault="000F7A9A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</w:p>
                    <w:p w14:paraId="72571421" w14:textId="77777777" w:rsidR="000F7A9A" w:rsidRPr="000F7A9A" w:rsidRDefault="000F7A9A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S ciljem dodatnog razvijanja svojih vještina programiranja, upisao sam Machina Academy te upoznao mentora koji mi je kroz praktične primjere i vježbe mehanika video igara uspio bolje objasniti koncepte i praksu programiranja. </w:t>
                      </w:r>
                    </w:p>
                    <w:p w14:paraId="11AC1DFE" w14:textId="77777777" w:rsidR="000F7A9A" w:rsidRPr="000F7A9A" w:rsidRDefault="000F7A9A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</w:p>
                    <w:p w14:paraId="1307513F" w14:textId="6FEC80CD" w:rsidR="000F7A9A" w:rsidRPr="000F7A9A" w:rsidRDefault="000F7A9A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Preferiram biti u poslovnom okruženju s kolegama koji dijele moju motivaciju za samounapređenje što mi se dodatno potvrdilo kroz različita iskustva samostalnog i timskog rada gdje sam zamijetio da sam puno efikasniji u timu. Želim raditi u praktičnom i strukturiranom okruženju gdje mogu </w:t>
                      </w:r>
                      <w:r w:rsidR="00834548" w:rsidRPr="000F7A9A">
                        <w:rPr>
                          <w:sz w:val="28"/>
                          <w:szCs w:val="28"/>
                          <w:lang w:val="hr-HR"/>
                        </w:rPr>
                        <w:t>primijeniti</w:t>
                      </w:r>
                      <w:r w:rsidRPr="000F7A9A">
                        <w:rPr>
                          <w:sz w:val="28"/>
                          <w:szCs w:val="28"/>
                          <w:lang w:val="hr-HR"/>
                        </w:rPr>
                        <w:t xml:space="preserve"> svoje kritičko razmišljanje kako bih unaprijedio end user experience i dodatno razvio svoje vještine. </w:t>
                      </w:r>
                    </w:p>
                    <w:p w14:paraId="1AC4ABAA" w14:textId="77777777" w:rsidR="000F7A9A" w:rsidRPr="000F7A9A" w:rsidRDefault="000F7A9A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</w:p>
                    <w:p w14:paraId="16328459" w14:textId="07B71F26" w:rsidR="00EA30D6" w:rsidRPr="000F7A9A" w:rsidRDefault="00A02963" w:rsidP="000F7A9A">
                      <w:pPr>
                        <w:rPr>
                          <w:sz w:val="28"/>
                          <w:szCs w:val="28"/>
                          <w:lang w:val="hr-HR"/>
                        </w:rPr>
                      </w:pPr>
                      <w:r>
                        <w:rPr>
                          <w:sz w:val="28"/>
                          <w:szCs w:val="28"/>
                          <w:lang w:val="hr-HR"/>
                        </w:rPr>
                        <w:t>Htio bih kod vas raditi kako bih bio okružen ljudima koji dijele moju količinu interesa i predanosti znanju programiranja i praktičnih svakodnevnih rješenja, „bridging the gap“ nekakvom eklektičnom programiranju i svakodnevnici.</w:t>
                      </w:r>
                    </w:p>
                  </w:txbxContent>
                </v:textbox>
              </v:shape>
            </w:pict>
          </mc:Fallback>
        </mc:AlternateContent>
      </w:r>
    </w:p>
    <w:p w14:paraId="7B37E029" w14:textId="2C9FCB38" w:rsidR="00502EF5" w:rsidRDefault="00502EF5" w:rsidP="006D79A8">
      <w:pPr>
        <w:pStyle w:val="BodyText"/>
        <w:rPr>
          <w:lang w:val="hr-HR"/>
        </w:rPr>
      </w:pPr>
    </w:p>
    <w:p w14:paraId="67156996" w14:textId="61AF566B" w:rsidR="00502EF5" w:rsidRDefault="00502EF5" w:rsidP="006D79A8">
      <w:pPr>
        <w:pStyle w:val="BodyText"/>
        <w:rPr>
          <w:lang w:val="hr-HR"/>
        </w:rPr>
      </w:pPr>
    </w:p>
    <w:p w14:paraId="4E44FAD0" w14:textId="4756DD2C" w:rsidR="00502EF5" w:rsidRDefault="00502EF5" w:rsidP="006D79A8">
      <w:pPr>
        <w:pStyle w:val="BodyText"/>
        <w:rPr>
          <w:lang w:val="hr-HR"/>
        </w:rPr>
      </w:pPr>
    </w:p>
    <w:p w14:paraId="6A6FB221" w14:textId="5A119153" w:rsidR="00502EF5" w:rsidRDefault="00502EF5" w:rsidP="006D79A8">
      <w:pPr>
        <w:pStyle w:val="BodyText"/>
        <w:rPr>
          <w:lang w:val="hr-HR"/>
        </w:rPr>
      </w:pPr>
    </w:p>
    <w:p w14:paraId="6F010839" w14:textId="15A56234" w:rsidR="00502EF5" w:rsidRDefault="00502EF5" w:rsidP="006D79A8">
      <w:pPr>
        <w:pStyle w:val="BodyText"/>
        <w:rPr>
          <w:lang w:val="hr-HR"/>
        </w:rPr>
      </w:pPr>
    </w:p>
    <w:p w14:paraId="04B52329" w14:textId="34128D33" w:rsidR="00502EF5" w:rsidRDefault="00502EF5" w:rsidP="006D79A8">
      <w:pPr>
        <w:pStyle w:val="BodyText"/>
        <w:rPr>
          <w:lang w:val="hr-HR"/>
        </w:rPr>
      </w:pPr>
    </w:p>
    <w:p w14:paraId="46BFA4EF" w14:textId="0D6C3808" w:rsidR="00502EF5" w:rsidRDefault="00502EF5" w:rsidP="006D79A8">
      <w:pPr>
        <w:pStyle w:val="BodyText"/>
        <w:rPr>
          <w:lang w:val="hr-HR"/>
        </w:rPr>
      </w:pPr>
    </w:p>
    <w:p w14:paraId="1A342A94" w14:textId="5E522E8E" w:rsidR="00502EF5" w:rsidRDefault="00502EF5" w:rsidP="006D79A8">
      <w:pPr>
        <w:pStyle w:val="BodyText"/>
        <w:rPr>
          <w:lang w:val="hr-HR"/>
        </w:rPr>
      </w:pPr>
    </w:p>
    <w:p w14:paraId="11D0DFAC" w14:textId="0E44C638" w:rsidR="00502EF5" w:rsidRDefault="00502EF5" w:rsidP="006D79A8">
      <w:pPr>
        <w:pStyle w:val="BodyText"/>
        <w:rPr>
          <w:lang w:val="hr-HR"/>
        </w:rPr>
      </w:pPr>
    </w:p>
    <w:p w14:paraId="3F6DAA6E" w14:textId="6D300F08" w:rsidR="00502EF5" w:rsidRDefault="00502EF5" w:rsidP="006D79A8">
      <w:pPr>
        <w:pStyle w:val="BodyText"/>
        <w:rPr>
          <w:lang w:val="hr-HR"/>
        </w:rPr>
      </w:pPr>
    </w:p>
    <w:p w14:paraId="67BD9446" w14:textId="3E60384D" w:rsidR="00502EF5" w:rsidRDefault="00502EF5" w:rsidP="006D79A8">
      <w:pPr>
        <w:pStyle w:val="BodyText"/>
        <w:rPr>
          <w:lang w:val="hr-HR"/>
        </w:rPr>
      </w:pPr>
    </w:p>
    <w:p w14:paraId="42CF12C0" w14:textId="1D0F33C8" w:rsidR="00502EF5" w:rsidRDefault="00502EF5" w:rsidP="006D79A8">
      <w:pPr>
        <w:pStyle w:val="BodyText"/>
        <w:rPr>
          <w:lang w:val="hr-HR"/>
        </w:rPr>
      </w:pPr>
    </w:p>
    <w:p w14:paraId="6B4245F0" w14:textId="6881F08F" w:rsidR="00502EF5" w:rsidRDefault="00502EF5" w:rsidP="006D79A8">
      <w:pPr>
        <w:pStyle w:val="BodyText"/>
        <w:rPr>
          <w:lang w:val="hr-HR"/>
        </w:rPr>
      </w:pPr>
    </w:p>
    <w:p w14:paraId="5BF69F33" w14:textId="1F464E08" w:rsidR="00502EF5" w:rsidRDefault="00502EF5" w:rsidP="006D79A8">
      <w:pPr>
        <w:pStyle w:val="BodyText"/>
        <w:rPr>
          <w:lang w:val="hr-HR"/>
        </w:rPr>
      </w:pPr>
    </w:p>
    <w:p w14:paraId="672C4EF6" w14:textId="18BC3B53" w:rsidR="00502EF5" w:rsidRDefault="00502EF5" w:rsidP="006D79A8">
      <w:pPr>
        <w:pStyle w:val="BodyText"/>
        <w:rPr>
          <w:lang w:val="hr-HR"/>
        </w:rPr>
      </w:pPr>
    </w:p>
    <w:p w14:paraId="4B78E4B4" w14:textId="77EAABCC" w:rsidR="00502EF5" w:rsidRDefault="00502EF5" w:rsidP="006D79A8">
      <w:pPr>
        <w:pStyle w:val="BodyText"/>
        <w:rPr>
          <w:lang w:val="hr-HR"/>
        </w:rPr>
      </w:pPr>
    </w:p>
    <w:p w14:paraId="00CDAC39" w14:textId="6D54A49A" w:rsidR="00502EF5" w:rsidRDefault="00502EF5" w:rsidP="006D79A8">
      <w:pPr>
        <w:pStyle w:val="BodyText"/>
        <w:rPr>
          <w:lang w:val="hr-HR"/>
        </w:rPr>
      </w:pPr>
    </w:p>
    <w:p w14:paraId="633B93FE" w14:textId="6EBE603A" w:rsidR="00502EF5" w:rsidRDefault="00502EF5" w:rsidP="006D79A8">
      <w:pPr>
        <w:pStyle w:val="BodyText"/>
        <w:rPr>
          <w:lang w:val="hr-HR"/>
        </w:rPr>
      </w:pPr>
    </w:p>
    <w:p w14:paraId="1EE70835" w14:textId="2032A11D" w:rsidR="00502EF5" w:rsidRDefault="00502EF5" w:rsidP="006D79A8">
      <w:pPr>
        <w:pStyle w:val="BodyText"/>
        <w:rPr>
          <w:lang w:val="hr-HR"/>
        </w:rPr>
      </w:pPr>
    </w:p>
    <w:p w14:paraId="515B906E" w14:textId="40C09CF5" w:rsidR="00502EF5" w:rsidRDefault="00502EF5" w:rsidP="006D79A8">
      <w:pPr>
        <w:pStyle w:val="BodyText"/>
        <w:rPr>
          <w:lang w:val="hr-HR"/>
        </w:rPr>
      </w:pPr>
    </w:p>
    <w:p w14:paraId="38524A68" w14:textId="47FD44BC" w:rsidR="00502EF5" w:rsidRDefault="00502EF5" w:rsidP="006D79A8">
      <w:pPr>
        <w:pStyle w:val="BodyText"/>
        <w:rPr>
          <w:lang w:val="hr-HR"/>
        </w:rPr>
      </w:pPr>
    </w:p>
    <w:p w14:paraId="5A42A8AD" w14:textId="6588A792" w:rsidR="00502EF5" w:rsidRDefault="00502EF5" w:rsidP="006D79A8">
      <w:pPr>
        <w:pStyle w:val="BodyText"/>
        <w:rPr>
          <w:lang w:val="hr-HR"/>
        </w:rPr>
      </w:pPr>
    </w:p>
    <w:p w14:paraId="28AB28D5" w14:textId="52C29194" w:rsidR="00502EF5" w:rsidRDefault="00502EF5" w:rsidP="006D79A8">
      <w:pPr>
        <w:pStyle w:val="BodyText"/>
        <w:rPr>
          <w:lang w:val="hr-HR"/>
        </w:rPr>
      </w:pPr>
    </w:p>
    <w:p w14:paraId="3F2E554C" w14:textId="6F8B1634" w:rsidR="00502EF5" w:rsidRDefault="00502EF5" w:rsidP="006D79A8">
      <w:pPr>
        <w:pStyle w:val="BodyText"/>
        <w:rPr>
          <w:lang w:val="hr-HR"/>
        </w:rPr>
      </w:pPr>
    </w:p>
    <w:p w14:paraId="45DFC1AD" w14:textId="3415DC32" w:rsidR="00502EF5" w:rsidRDefault="00502EF5" w:rsidP="006D79A8">
      <w:pPr>
        <w:pStyle w:val="BodyText"/>
        <w:rPr>
          <w:lang w:val="hr-HR"/>
        </w:rPr>
      </w:pPr>
    </w:p>
    <w:p w14:paraId="45AD358B" w14:textId="20EBE4FF" w:rsidR="00502EF5" w:rsidRDefault="00502EF5" w:rsidP="006D79A8">
      <w:pPr>
        <w:pStyle w:val="BodyText"/>
        <w:rPr>
          <w:lang w:val="hr-HR"/>
        </w:rPr>
      </w:pPr>
    </w:p>
    <w:p w14:paraId="14BCD9C4" w14:textId="2A322360" w:rsidR="00502EF5" w:rsidRDefault="00502EF5" w:rsidP="006D79A8">
      <w:pPr>
        <w:pStyle w:val="BodyText"/>
        <w:rPr>
          <w:lang w:val="hr-HR"/>
        </w:rPr>
      </w:pPr>
    </w:p>
    <w:p w14:paraId="5282DC4C" w14:textId="657743A4" w:rsidR="00502EF5" w:rsidRDefault="00502EF5" w:rsidP="006D79A8">
      <w:pPr>
        <w:pStyle w:val="BodyText"/>
        <w:rPr>
          <w:lang w:val="hr-HR"/>
        </w:rPr>
      </w:pPr>
    </w:p>
    <w:p w14:paraId="16DF9E89" w14:textId="4477C603" w:rsidR="00502EF5" w:rsidRDefault="00502EF5" w:rsidP="006D79A8">
      <w:pPr>
        <w:pStyle w:val="BodyText"/>
        <w:rPr>
          <w:lang w:val="hr-HR"/>
        </w:rPr>
      </w:pPr>
    </w:p>
    <w:p w14:paraId="56B32D93" w14:textId="32E8358F" w:rsidR="00502EF5" w:rsidRDefault="00502EF5" w:rsidP="006D79A8">
      <w:pPr>
        <w:pStyle w:val="BodyText"/>
        <w:rPr>
          <w:lang w:val="hr-HR"/>
        </w:rPr>
      </w:pPr>
    </w:p>
    <w:p w14:paraId="115B8652" w14:textId="7F3CA352" w:rsidR="00502EF5" w:rsidRDefault="00502EF5" w:rsidP="006D79A8">
      <w:pPr>
        <w:pStyle w:val="BodyText"/>
        <w:rPr>
          <w:lang w:val="hr-HR"/>
        </w:rPr>
      </w:pPr>
    </w:p>
    <w:p w14:paraId="54526F15" w14:textId="797C60DA" w:rsidR="00502EF5" w:rsidRDefault="00502EF5" w:rsidP="006D79A8">
      <w:pPr>
        <w:pStyle w:val="BodyText"/>
        <w:rPr>
          <w:lang w:val="hr-HR"/>
        </w:rPr>
      </w:pPr>
    </w:p>
    <w:p w14:paraId="339C7E70" w14:textId="3CC02DF2" w:rsidR="00502EF5" w:rsidRDefault="00502EF5" w:rsidP="006D79A8">
      <w:pPr>
        <w:pStyle w:val="BodyText"/>
        <w:rPr>
          <w:lang w:val="hr-HR"/>
        </w:rPr>
      </w:pPr>
    </w:p>
    <w:p w14:paraId="4C08674E" w14:textId="100B9536" w:rsidR="00336BF7" w:rsidRDefault="00336BF7" w:rsidP="006D79A8">
      <w:pPr>
        <w:pStyle w:val="BodyText"/>
        <w:rPr>
          <w:lang w:val="hr-HR"/>
        </w:rPr>
      </w:pPr>
    </w:p>
    <w:p w14:paraId="36C9CB9F" w14:textId="75EAE40F" w:rsidR="00985F47" w:rsidRDefault="00985F47" w:rsidP="006D79A8">
      <w:pPr>
        <w:pStyle w:val="BodyText"/>
        <w:rPr>
          <w:lang w:val="hr-HR"/>
        </w:rPr>
      </w:pPr>
    </w:p>
    <w:p w14:paraId="59A5AD75" w14:textId="33054305" w:rsidR="00985F47" w:rsidRDefault="00985F47" w:rsidP="006D79A8">
      <w:pPr>
        <w:pStyle w:val="BodyText"/>
        <w:rPr>
          <w:lang w:val="hr-HR"/>
        </w:rPr>
      </w:pPr>
    </w:p>
    <w:p w14:paraId="40D355BE" w14:textId="3191991D" w:rsidR="00985F47" w:rsidRDefault="00985F47" w:rsidP="006D79A8">
      <w:pPr>
        <w:pStyle w:val="BodyText"/>
        <w:rPr>
          <w:lang w:val="hr-HR"/>
        </w:rPr>
      </w:pPr>
    </w:p>
    <w:p w14:paraId="70004E7E" w14:textId="61E52C8B" w:rsidR="00985F47" w:rsidRDefault="00985F47" w:rsidP="006D79A8">
      <w:pPr>
        <w:pStyle w:val="BodyText"/>
        <w:rPr>
          <w:lang w:val="hr-HR"/>
        </w:rPr>
      </w:pPr>
    </w:p>
    <w:p w14:paraId="0A59E217" w14:textId="5C89DC0F" w:rsidR="00985F47" w:rsidRDefault="00985F47" w:rsidP="006D79A8">
      <w:pPr>
        <w:pStyle w:val="BodyText"/>
        <w:rPr>
          <w:lang w:val="hr-HR"/>
        </w:rPr>
      </w:pPr>
    </w:p>
    <w:p w14:paraId="72F41D85" w14:textId="74DDA740" w:rsidR="00985F47" w:rsidRDefault="00985F47" w:rsidP="006D79A8">
      <w:pPr>
        <w:pStyle w:val="BodyText"/>
        <w:rPr>
          <w:lang w:val="hr-HR"/>
        </w:rPr>
      </w:pPr>
    </w:p>
    <w:p w14:paraId="738288E5" w14:textId="699220CF" w:rsidR="00985F47" w:rsidRDefault="00985F47" w:rsidP="006D79A8">
      <w:pPr>
        <w:pStyle w:val="BodyText"/>
        <w:rPr>
          <w:lang w:val="hr-HR"/>
        </w:rPr>
      </w:pPr>
    </w:p>
    <w:sectPr w:rsidR="00985F47" w:rsidSect="005C7281">
      <w:headerReference w:type="default" r:id="rId36"/>
      <w:type w:val="continuous"/>
      <w:pgSz w:w="12240" w:h="15840" w:code="1"/>
      <w:pgMar w:top="432" w:right="1138" w:bottom="1138" w:left="1138" w:header="864" w:footer="576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0C7CC" w14:textId="77777777" w:rsidR="00670C76" w:rsidRDefault="00670C76" w:rsidP="00590471">
      <w:r>
        <w:separator/>
      </w:r>
    </w:p>
  </w:endnote>
  <w:endnote w:type="continuationSeparator" w:id="0">
    <w:p w14:paraId="050878EF" w14:textId="77777777" w:rsidR="00670C76" w:rsidRDefault="00670C76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4738C" w14:textId="77777777" w:rsidR="00670C76" w:rsidRDefault="00670C76" w:rsidP="00590471">
      <w:r>
        <w:separator/>
      </w:r>
    </w:p>
  </w:footnote>
  <w:footnote w:type="continuationSeparator" w:id="0">
    <w:p w14:paraId="790C0346" w14:textId="77777777" w:rsidR="00670C76" w:rsidRDefault="00670C76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CCC7F" w14:textId="77777777"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4316D34" wp14:editId="0445F5C9">
              <wp:simplePos x="0" y="0"/>
              <wp:positionH relativeFrom="column">
                <wp:posOffset>-922655</wp:posOffset>
              </wp:positionH>
              <wp:positionV relativeFrom="paragraph">
                <wp:posOffset>-520065</wp:posOffset>
              </wp:positionV>
              <wp:extent cx="8005994" cy="2801814"/>
              <wp:effectExtent l="0" t="0" r="0" b="0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05994" cy="2801814"/>
                        <a:chOff x="680484" y="-228600"/>
                        <a:chExt cx="8005994" cy="2801814"/>
                      </a:xfrm>
                    </wpg:grpSpPr>
                    <wps:wsp>
                      <wps:cNvPr id="4" name="Freeform: Shape 10"/>
                      <wps:cNvSpPr/>
                      <wps:spPr>
                        <a:xfrm rot="10800000" flipH="1">
                          <a:off x="680484" y="-40978"/>
                          <a:ext cx="2615610" cy="2614192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6" name="Rectangle 4"/>
                      <wps:cNvSpPr/>
                      <wps:spPr>
                        <a:xfrm>
                          <a:off x="914078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Freeform: Shape 10"/>
                      <wps:cNvSpPr/>
                      <wps:spPr>
                        <a:xfrm rot="10800000" flipH="1" flipV="1">
                          <a:off x="2615575" y="195343"/>
                          <a:ext cx="549620" cy="542422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group w14:anchorId="503DAFDB" id="Group 26" o:spid="_x0000_s1026" alt="&quot;&quot;" style="position:absolute;margin-left:-72.65pt;margin-top:-40.95pt;width:630.4pt;height:220.6pt;z-index:251657216" coordorigin="6804,-2286" coordsize="80059,28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">
              <v:shape id="Freeform: Shape 10" o:spid="_x0000_s1027" style="position:absolute;left:6804;top:-409;width:26156;height:2614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679bc8 [1940]" stroked="f">
                <v:stroke joinstyle="miter"/>
                <v:path arrowok="t" o:connecttype="custom" o:connectlocs="1422035,2600014;1409811,2606680;1410543,2606999;1523675,2532340;1484152,2541871;1424867,2549495;1422045,2541871;1463450,2538058;1523675,2532340;1626482,2522363;1624067,2523053;1625305,2522809;888956,2508036;930831,2518997;948711,2519949;998585,2544731;1021169,2549495;1022582,2549973;1027757,2544731;1047518,2550449;1067280,2555214;1106218,2564386;1106803,2563792;1151972,2571417;1173615,2575229;1195259,2577135;1239486,2579042;1299711,2578088;1302325,2578088;1308181,2574752;1321355,2570463;1334765,2570225;1343940,2571416;1346410,2578088;1367465,2578088;1360878,2587619;1357114,2592385;1344880,2598103;1322296,2598103;1293125,2596197;1230076,2594291;1183025,2590479;1141620,2584760;1100215,2578088;1037167,2568557;988234,2552355;988800,2551939;960003,2542824;934595,2531387;905424,2521857;875312,2511372;888956,2508036;1442890,2487603;1428512,2489825;1329079,2494910;1361819,2498982;1370288,2497075;1428631,2490404;1438232,2488513;1532226,2473793;1483391,2481342;1500149,2481826;1524263,2477299;1710488,2471589;1557324,2512900;1634833,2495408;728513,2452281;836729,2498982;875312,2511372;904483,2521856;933655,2531386;959062,2542823;953416,2547589;938360,2544730;884722,2524715;858373,2514231;832025,2502794;797207,2490404;767094,2477061;743569,2464671;728513,2452281;772741,2428454;824497,2455141;817910,2458953;757685,2429407;772741,2428454;581713,2363645;645703,2399862;658877,2415111;628764,2398908;606180,2384613;581713,2363645;693922,2339189;693930,2339460;697109,2343356;697458,2341723;2068178,2276626;2064761,2276914;2008300,2317897;1952779,2348396;1913256,2372222;1891613,2381753;1869029,2391284;1841739,2405580;1821036,2417970;1790924,2430361;1759871,2441798;1751401,2450375;1738227,2455141;1705291,2460859;1662945,2474202;1624364,2486592;1582017,2498983;1529320,2512326;1454980,2524715;1453098,2527575;1417355,2536626;1418281,2537106;1457975,2527055;1458744,2524715;1533085,2512326;1585782,2498983;1628128,2486592;1666710,2474202;1709055,2460859;1741992,2455141;1719696,2468690;1720348,2468484;1743874,2454187;1757048,2449422;1757925,2449176;1763635,2442750;1794689,2431313;1824801,2418924;1845504,2406533;1872793,2392237;1895377,2382706;1910865,2375887;1918903,2370316;1958426,2346489;2013946,2315991;454515,2263446;458088,2266549;459308,2267179;2074494,2238565;2074171,2238791;2074171,2239063;2075667,2239279;2076053,2238791;2094824,2224339;2089268,2228226;2088286,2229260;2092096,2226790;377680,2176332;413220,2218714;385040,2184464;2161451,2176304;2161368,2176334;2160745,2180653;2145689,2197808;2127809,2217823;2128887,2217572;2145689,2198761;2160745,2181606;2161451,2176304;469656,2154842;471520,2157141;471614,2156825;330462,2132998;354928,2149201;356129,2150634;367278,2153132;392568,2176840;427386,2205432;442442,2226400;450911,2236884;486670,2267383;476319,2275960;443017,2238483;441502,2238791;473016,2274255;476319,2275960;486671,2267383;576067,2338864;558188,2344582;564775,2349348;538426,2350301;521488,2338864;505491,2326474;465968,2293116;429268,2259758;395391,2226400;379395,2210198;364338,2193043;369984,2185418;388805,2202573;409507,2218775;434914,2246415;437074,2248291;409507,2218775;389745,2202573;370925,2185418;350222,2159684;330462,2132998;2403528,1981458;2403051,1981665;2392773,2006649;2393649,1862056;2368711,1898540;2356477,1921414;2344245,1942381;2315072,1981458;2289665,2020534;2267081,2051986;2265198,2053152;2263657,2055464;2266139,2053893;2288724,2022441;2314132,1983364;2343303,1944289;2355537,1923321;2367770,1900447;2393178,1863276;2491044,1848980;2478810,1886150;2457167,1926179;2435523,1967162;2415762,1992895;2428936,1966209;2440229,1939523;2448697,1925227;2459989,1906165;2470341,1887104;2491044,1848980;2430134,1767282;2407292,1807997;2406872,1808976;2429877,1767968;2442661,1675067;2415208,1751035;2357458,1870592;2349003,1884132;2348949,1884244;2329187,1918555;2309426,1955725;2286842,1984318;2268021,2016723;2156981,2143482;2120281,2174934;2116760,2177646;2115241,2179203;2099894,2191874;2087346,2206386;2041235,2241650;2034010,2246273;2014386,2262476;2011552,2264340;2007358,2268337;1970659,2293117;1933959,2315991;1929758,2318147;1904909,2334494;1897206,2338429;1889731,2343630;1864323,2357926;1840584,2367356;1787674,2394386;1663542,2441276;1577041,2463803;1646948,2450375;1660122,2447515;1702468,2432266;1728816,2423689;1771163,2401767;1819154,2384612;1849902,2372399;1863383,2364597;1875615,2360786;1892554,2351254;1897005,2348121;1908552,2336959;1933959,2321709;1962864,2307358;1973482,2300740;2010182,2275960;2026179,2260711;2044059,2249274;2090168,2214010;2123104,2182558;2159804,2151107;2270844,2024346;2286126,1998035;2286842,1995754;2311308,1957631;2318836,1946194;2328846,1932132;2332011,1926179;2351772,1891868;2390354,1810856;2427995,1724126;2439052,1688861;2545622,1590694;2542799,1592601;2542799,1592601;2554510,1534209;2554173,1535895;2556914,1539228;2565384,1548759;2571030,1544946;2571172,1544215;2567266,1546853;2557856,1538274;2546123,1425942;2545466,1425979;2544275,1426046;2544681,1430576;2543741,1454404;2539977,1468700;2517392,1504917;2511746,1536369;2506100,1546853;2496690,1592601;2486338,1628818;2475046,1664082;2468459,1691721;2460931,1720314;2466935,1710856;2472223,1690768;2476928,1662175;2488220,1626911;2498572,1590694;2507982,1544946;2513628,1534462;2519274,1503011;2541859,1466794;2526802,1540180;2515510,1601178;2490102,1679331;2485076,1687249;2482928,1699108;2475987,1719361;2449639,1777499;2437405,1807997;2429877,1824200;2420467,1841356;2395060,1887104;2367770,1931898;2332952,1991943;2294370,2051034;2268963,2084391;2241673,2116796;2232263,2130139;2221912,2143482;2205914,2156825;2179750,2186165;2180506,2189230;2153217,2217823;2124045,2238791;2100520,2257852;2078234,2274347;2081699,2274055;2106166,2255946;2129692,2236884;2158863,2215917;2186153,2187324;2185212,2183512;2211560,2153967;2227558,2140624;2237909,2127280;2247319,2113937;2274609,2081532;2300016,2048174;2338598,1989083;2373416,1929039;2400706,1884244;2426113,1838496;2435523,1821340;2443051,1805138;2455285,1774640;2481633,1716501;2491984,1677425;2517392,1599273;2528684,1538275;2543741,1464887;2547135,1451997;2544681,1451544;2545622,1427718;2566324,1405796;2555367,1452040;2555368,1452040;2566325,1405797;2574794,1396266;2569148,1408656;2567855,1434627;2567266,1459169;2557856,1488496;2557856,1491846;2569148,1459169;2571030,1408655;2575417,1399028;2534330,1355282;2528164,1370044;2525861,1391501;2522892,1381477;2521806,1382892;2524920,1393407;2523038,1408656;2526802,1421046;2529720,1420882;2527743,1414374;2529625,1399124;2534330,1355282;2613376,1329550;2615258,1330502;2614317,1370532;2615258,1398172;2612435,1448685;2609612,1477277;2601142,1519213;2598320,1554477;2584204,1619287;2571030,1675518;2547505,1686003;2549387,1680284;2553151,1640255;2567266,1598319;2578558,1591648;2578558,1591647;2590792,1519213;2597378,1484902;2603025,1449638;2607730,1416280;2609612,1384829;2610553,1358142;2612435,1343845;2613376,1329550;132534,887638;133002,887875;133047,887742;189309,751029;168606,790105;151668,804402;151627,805314;149989,841801;150037,841714;151668,805354;168606,791058;189309,751982;190014,752458;190367,751744;200600,668110;187426,677641;167665,719577;172185,723240;172333,722597;168606,719577;188367,677641;200033,669202;273059,613785;271870,614749;266825,634396;263649,644284;177075,804402;164841,843478;153549,883507;129082,967378;113085,1024563;105557,1067453;101793,1089373;98970,1111294;90501,1170385;87677,1206603;92383,1244726;94588,1223953;94265,1217086;98029,1177057;106498,1117965;113215,1109801;122969,1043689;122496,1032188;131792,1005194;137324,982532;135670,986440;130024,984534;115908,1025517;116850,1048391;110262,1092233;109321,1099857;99911,1111294;102734,1089373;106498,1067453;114026,1024563;130024,967378;154490,883507;165783,843478;178015,804402;264589,644284;273059,613785;289998,518477;289997,518477;294702,522289;294702,522288;459563,382784;459382,382930;458832,383559;451147,391716;449204,394579;447934,396032;442442,404107;385041,472729;369043,491791;353046,511805;282308,590992;353987,510852;369983,490837;385981,471775;443383,403153;449204,394579;458832,383559;483450,317063;475328,319929;469288,322200;467850,324047;457499,333578;431150,350733;413271,370749;396333,390763;385041,401247;384657,400761;373984,413757;355869,436512;326697,468917;331402,474634;331492,474554;327638,469869;356809,437464;385981,401247;397273,390764;414212,370749;432091,350734;458439,333579;468791,324048;480083,319759;483648,318639;1846444,144869;1894436,166789;1915138,183944;1869029,161070;1846444,144869;1690235,75293;1727876,83870;1780573,110557;1690235,75293;1123742,68979;1103980,71481;1061634,77199;1020229,86730;1002350,92449;981647,98167;936346,107181;928009,110558;870607,130572;814146,153446;774623,171555;748274,182038;683344,212537;652290,232552;622178,252566;574185,288784;529016,325001;485787,363196;489493,367890;498669,361516;506478,355620;534662,330719;579831,294502;627823,258285;657936,238270;688990,218255;753920,187757;779328,174414;818850,156305;875312,133431;932713,113416;956826,108619;968474,104588;1127016,69947;1460273,48488;1480387,50513;1507677,60044;1486975,57185;1443688,48607;1460273,48488;1569784,40982;1608366,43841;1655417,62902;1597074,52419;1569784,40982;1255014,40744;1146325,46701;1071044,57184;1035285,66715;1004231,78152;960944,83870;797207,147727;737923,174414;720043,181085;704046,189663;673933,205865;626882,230645;591124,259237;487611,341203;465979,360254;444816,379825;445265,380279;282469,573755;249533,619503;234477,647143;219420,672875;191190,726248;160481,775259;160136,776762;149785,805354;142257,818697;140375,820604;132023,848720;130024,865399;128142,889226;114967,928302;102734,967378;89559,1024563;82031,1076983;77327,1129402;83913,1093185;84524,1090196;85795,1076030;93324,1023611;95681,1024407;95885,1023522;93324,1022657;106499,965472;118732,926395;131846,887499;130965,887319;132847,863493;143198,818697;150726,805354;150979,804658;161078,776762;192131,727202;220362,673829;235418,648096;250474,620456;283411,574708;446207,381233;489493,341204;593006,259238;628764,230646;675815,205866;705928,189663;721926,181086;739805,174414;799090,147727;962827,83871;1006114,78153;1037167,66716;1072926,57185;1148208,46701;1256896,41101;1344256,44070;1387227,0;1431454,2859;1476623,7625;1506736,15249;1526498,24780;1550964,20014;1587663,28592;1610248,35264;1609307,36217;1608366,42888;1569784,40029;1556610,36217;1543436,33357;1518028,27639;1492621,21920;1466272,18108;1437101,18108;1413575,18108;1376876,18108;1375152,17551;1358996,25733;1364642,35264;1421103,46701;1395978,47145;1396402,47178;1422985,46701;1445570,49560;1488857,58138;1509559,60997;1544377,68622;1580136,76247;1614953,84824;1649772,95308;1666710,100073;1683648,105792;1683867,105994;1696014,108115;1725449,119194;1729561,125504;1730699,125807;1757048,136290;1779632,145821;1802217,156306;1819155,165836;1830448,171555;1842680,178226;1884085,202054;1936782,236364;1964072,255426;1964863,255997;1978809,264579;2509864,1276177;2509467,1284153;2520215,1285708;2530565,1293333;2535271,1319065;2553150,1349564;2560679,1350257;2560679,1342893;2568329,1321371;2568206,1317160;2575734,1291426;2586086,1291426;2602083,1280943;2603965,1322879;2599260,1342893;2593614,1361955;2590791,1393407;2589850,1409609;2587968,1425812;2583956,1428521;2584204,1429623;2588048,1427027;2589850,1411515;2590791,1395313;2593614,1363861;2599260,1344799;2603965,1324785;2611493,1330503;2610553,1344799;2608671,1359096;2607729,1385782;2605847,1417233;2601142,1450592;2595496,1485855;2588909,1520166;2576676,1592601;2565384,1599273;2551268,1641208;2547504,1681238;2545622,1686956;2529625,1730798;2524919,1734610;2505158,1781311;2525861,1734610;2530565,1730798;2500453,1817528;2484456,1826106;2481138,1832827;2481633,1833730;2485398,1826105;2501394,1817528;2490102,1849933;2469400,1888056;2459049,1907118;2447757,1926179;2439287,1940475;2427054,1968115;2413880,1994801;2393178,2023394;2372475,2050080;2373338,2048281;2349890,2080579;2299075,2136811;2289071,2152401;2299075,2137764;2349890,2081531;2311308,2140623;2291429,2161710;2275471,2173592;2274608,2174934;2264631,2182708;2264257,2185418;2220029,2231166;2172978,2275008;2170802,2276607;2155099,2296928;2117458,2325521;2082278,2352244;2082152,2352399;2117458,2326474;2155099,2297882;2124045,2329333;2098755,2346012;2081261,2353496;2080758,2354114;2061937,2366504;2054846,2369833;2037002,2384494;2019592,2397002;1993244,2414158;1984775,2415111;1975362,2419349;1973899,2420475;1985715,2416064;1994185,2415111;1960308,2440844;1938664,2452282;1917021,2462765;1901734,2465088;1899142,2466578;1827624,2498029;1823977,2498869;1802217,2513278;1814450,2517091;1769281,2537106;1773045,2523763;1757989,2529481;1743874,2534246;1714702,2543777;1710804,2539039;1696822,2541871;1679883,2545683;1645066,2554261;1643918,2554802;1677061,2546636;1693999,2542823;1708114,2539965;1713760,2544730;1742932,2535199;1757047,2530434;1772103,2524715;1768339,2538058;1728816,2557120;1726879,2556571;1699645,2567604;1677061,2574276;1643184,2582853;1629187,2581662;1599910,2587432;1598956,2589525;1520851,2604774;1502972,2600008;1487915,2600008;1461567,2608587;1438042,2610493;1414516,2611445;1411960,2610337;1390520,2614186;1364642,2609539;1365584,2608587;1370288,2601914;1348645,2599056;1358996,2593337;1390050,2592384;1420163,2591431;1463449,2592384;1493561,2589525;1550023,2577134;1587663,2568557;1615894,2567604;1617858,2566680;1590487,2567605;1552846,2576182;1496385,2588572;1466272,2591431;1422985,2590479;1392873,2591431;1361819,2592385;1362760,2588572;1369347,2579042;1659181,2530434;1855855,2455141;1907610,2427501;1936782,2412252;1966895,2396050;2023356,2361739;2068525,2326474;2153217,2259758;2176742,2240697;2199326,2220682;2233203,2189230;2247319,2165404;2267595,2146579;2267758,2145396;2248260,2163498;2234145,2187324;2200268,2218776;2177683,2238791;2154158,2257852;2069467,2324568;2024298,2359833;1967836,2394143;1937724,2410345;1908552,2425595;1856796,2453235;1660122,2528528;1370288,2577135;1348645,2577135;1345822,2569511;1323237,2568557;1302535,2577135;1242310,2578088;1198082,2576182;1176438,2574276;1154795,2570463;1167833,2556379;1165146,2557120;1116570,2548010;1114331,2548543;1021170,2531387;984470,2523763;952475,2518044;913894,2499935;865901,2481827;816028,2461812;824497,2455141;859315,2461812;874371,2475155;926127,2490404;1028698,2517091;1054105,2521857;1081396,2526621;1111508,2533294;1144692,2540561;1147266,2539965;1178320,2544731;1179261,2542824;1224430,2544731;1231958,2545683;1301593,2545683;1352408,2547589;1412634,2542824;1420162,2542824;1422985,2550449;1482269,2542824;1521792,2533294;1544376,2529481;1558492,2527575;1589545,2519950;1614953,2514232;1640361,2507560;1686965,2499391;1693059,2497076;1644126,2505654;1618718,2512326;1593310,2518044;1562256,2525669;1548142,2527575;1525557,2531387;1464390,2537106;1422985,2540918;1415457,2540918;1355232,2545683;1304417,2543777;1234781,2543777;1227253,2542824;1198082,2530434;1182084,2540918;1182044,2541000;1195259,2532340;1224431,2544730;1179262,2542823;1179617,2542590;1150090,2538058;1115272,2530434;1085160,2523763;1057870,2518997;1032463,2514232;929891,2487546;878135,2472296;863079,2458953;828261,2452281;776505,2425595;761449,2426548;707810,2398908;698400,2381753;700282,2380800;733218,2398908;766153,2417017;775564,2411299;736982,2385565;704988,2371270;660759,2345536;623118,2320756;563835,2295023;541250,2275961;545955,2274055;568539,2280726;521488,2231166;495140,2209245;470673,2187324;439620,2161591;394451,2111077;391352,2101267;382217,2092016;351164,2057705;347400,2040549;335166,2023394;333709,2021079;319168,2011003;290938,1970021;274941,1931898;273059,1931898;251416,1889962;230713,1848027;209069,1799420;189309,1749860;209069,1783217;228831,1825153;235418,1848027;238141,1852070;234790,1834424;226051,1818362;211827,1785966;194954,1757483;174251,1700298;156515,1641678;150691,1624589;125324,1522038;114106,1447592;114026,1449638;114967,1464887;119672,1500152;125318,1536369;115908,1504917;109321,1464887;101793,1464887;97088,1428670;90501,1405796;84855,1383876;68857,1366720;64152,1366720;59447,1342893;57565,1312394;61329,1269506;63211,1254257;66416,1243797;64858,1219946;66975,1184681;70739,1177534;70739,1173244;63211,1187541;56624,1178010;44390,1160855;42156,1147273;41568,1148464;37804,1186587;34980,1224711;32158,1254257;32158,1315253;33098,1346705;34980,1378156;26512,1407702;24630,1407702;18983,1350518;18983,1291426;23688,1245678;32154,1254252;24630,1244726;22747,1210415;24630,1157995;25570,1143699;28394,1119872;39686,1076983;45312,1048492;43450,1041719;36862,1079842;25570,1122731;22747,1146558;21806,1160855;19924,1213274;21806,1247585;17101,1293333;17101,1352424;22747,1409609;24630,1409609;36862,1463935;43450,1508729;57565,1554477;79797,1652853;81737,1671707;85796,1671707;106499,1722220;114027,1747953;99911,1726032;84855,1691721;83914,1701252;75727,1675548;69798,1676472;63211,1654551;40626,1602131;26512,1555431;25570,1516354;18983,1470606;14278,1424858;3927,1391501;10514,1214227;17101,1168479;11455,1143699;22747,1075077;25570,1058874;33098,1003595;52860,963566;48155,1017892;52858,1008581;55683,986321;56624,961660;65093,930208;78267,882553;94265,833947;95463,832581;102735,793917;113085,766277;125319,743403;149786,695749;169547,652861;197777,597582;218480,573755;235418,540397;249534,519430;264590,511805;268354,506086;283411,475588;312582,441277;313376,455618;311248,461645;341753,429840;356809,409826;376571,390764;378274,392680;377513,391716;401979,366936;426446,344062;452794,315470;489493,287830;529016,258285;552647,241588;568539,226833;596770,209677;626882,193475;630869,191399;641116,181205;657937,168695;676404,159164;689469,156118;691812,154398;947770,49559;957267,47468;983528,38122;1001644,34429;1011089,34348;1014583,33357;1229135,4765;1290066,4527;1355232,5717;1356445,6639;1388168,2859;1417339,7624;1446511,13342;1461562,16807;1445570,12390;1416398,6671;1387227,1906;138722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rect id="Rectangle 4" o:spid="_x0000_s1028" style="position:absolute;left:9140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shape id="Freeform: Shape 10" o:spid="_x0000_s1029" style="position:absolute;left:26155;top:1953;width:5496;height:5424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298813,539480;296245,540863;296398,540929;320171,525438;311866,527416;299408,528998;298815,527416;307516,526625;320171,525438;341774,523368;341266,523512;341527,523461;186797,520396;195596,522670;199353,522867;209833,528009;214579,528998;214876,529097;215963,528009;220116,529196;224268,530185;232450,532088;232573,531964;242065,533547;246612,534338;251161,534733;260454,535129;273109,534931;273659,534931;274889,534239;277657,533349;280475,533299;282403,533546;282922,534931;287346,534931;285962,536908;285171,537897;282601,539084;277855,539084;271725,538688;258477,538293;248590,537502;239889,536315;231189,534931;217941,532953;207658,529591;207777,529505;201726,527614;196387,525241;190257,523263;183930,521088;186797,520396;303195,516156;300174,516617;279280,517672;286160,518517;287940,518121;300199,516737;302217,516345;321968,513290;311706,514857;315227,514957;320294,514018;359426,512833;327242,521405;343529,517775;153083,508827;175823,518517;183930,521088;190060,523263;196190,525241;201528,527614;200342,528603;197178,528009;185907,523856;180371,521681;174834,519308;167518,516737;161190,513969;156247,511398;153083,508827;162377,503883;173252,509420;171868,510211;159213,504081;162377,503883;122236,490436;135682,497950;138450,501114;132123,497753;127377,494786;122236,490436;145814,485361;145816,485418;146484,486226;146557,485887;434588,472380;433870,472440;422005,480943;410339,487272;402034,492215;397486,494193;392740,496170;387006,499137;382656,501708;376328,504279;369803,506652;368023,508431;365255,509420;358334,510607;349436,513375;341329,515946;332430,518517;321357,521286;305736,523856;305341,524450;297830,526328;298024,526427;306365,524342;306527,523856;322148,521286;333222,518517;342120,515946;350227,513375;359125,510607;366046,509420;361361,512232;361498,512189;366441,509222;369210,508234;369394,508183;370594,506849;377119,504476;383447,501906;387797,499335;393531,496368;398277,494391;401531,492976;403221,491820;411526,486876;423192,480548;95508,469645;96258,470289;96515,470420;435915,464483;435847,464529;435847,464586;436161,464631;436243,464529;440187,461531;439019,462337;438813,462552;439614,462040;79362,451570;86830,460364;80909,453257;454187,451564;454170,451570;454039,452466;450875,456026;447118,460179;447344,460127;450875,456224;454039,452664;454187,451564;98689,447111;99081,447588;99100,447522;69440,442578;74581,445940;74834,446238;77176,446756;82491,451675;89807,457608;92971,461959;94750,464134;102264,470462;100089,472242;93092,464466;92773,464529;99395,471888;100089,472242;102265,470462;121049,485294;117293,486480;118677,487469;113140,487667;109581,485294;106219,482723;97914,475801;90202,468880;83084,461959;79722,458597;76559,455037;77745,453455;81700,457015;86050,460376;91389,466112;91843,466501;86050,460376;81897,457015;77943,453455;73592,448116;69440,442578;505055,411135;504955,411178;502795,416362;502979,386360;497739,393930;495168,398677;492598,403027;486468,411135;481129,419243;476383,425769;475988,426011;475664,426491;476185,426165;480931,419639;486270,411531;492400,403423;494971,399072;497541,394326;502880,386613;523445,383647;520874,391360;516326,399665;511778,408169;507626,413508;510394,407971;512767,402434;514547,399468;516919,395513;519095,391557;523445,383647;510646,366696;505846,375144;505758,375347;510592,366838;513278,347562;507509,363325;495374,388132;493598,390941;493586,390964;489434,398083;485281,405796;480536,411729;476581,418452;453248,444754;445536,451280;444796,451843;444477,452166;441252,454795;438615,457806;428926,465123;427408,466082;423284,469444;422689,469831;421808,470660;414096,475802;406384,480548;405501,480995;400280,484387;398661,485204;397091,486283;391752,489249;386763,491206;375645,496814;349561,506544;331385,511218;346074,508431;348843,507838;357741,504674;363277,502894;372176,498346;382260,494786;388721,492252;391554,490633;394124,489842;397684,487865;398619,487215;401045,484898;406384,481734;412458,478757;414689,477384;422401,472242;425762,469078;429519,466705;439209,459388;446129,452862;453841,446336;477174,420034;480385,414575;480536,414102;485677,406191;487259,403818;489362,400901;490027,399665;494179,392546;502287,375737;510196,357741;512520,350424;534913,330055;534320,330451;534320,330451;536781,318335;536710,318685;537286,319376;539066,321354;540252,320563;540282,320411;539461,320958;537484,319178;535019,295870;534881,295878;534630,295892;534716,296832;534518,301776;533727,304742;528981,312257;527795,318783;526609,320958;524631,330451;522456,337965;520083,345283;518699,351017;517117,356950;518379,354988;519490,350819;520479,344887;522851,337570;525027,330055;527004,320563;528190,318387;529377,311862;534123,304347;530959,319574;528586,332230;523247,348446;522191,350090;521739,352550;520281,356752;514744,368815;512174,375144;510592,378506;508614,382065;503276,391557;497541,400852;490225,413311;482118,425572;476779,432493;471044,439217;469067,441985;466892,444754;463530,447522;458032,453610;458191,454246;452457,460179;446327,464529;441384,468485;436701,471907;437429,471847;442570,468089;447514,464134;453643,459783;459378,453851;459180,453060;464717,446929;468078,444161;470253,441392;472231,438624;477965,431900;483304,424978;491411,412717;498728,400259;504462,390964;509801,381472;511778,377912;513360,374550;515931,368222;521467,356159;523642,348051;528981,331835;531354,319179;534518,303951;535231,301277;534716,301183;534913,296239;539264,291690;536961,301286;536961,301286;539264,291691;541043,289713;539857,292284;539585,297673;539461,302765;537484,308850;537484,309545;539857,302765;540252,292284;541174,290286;532540,281209;531245,284272;530761,288724;530137,286645;529909,286938;530563,289120;530168,292284;530959,294855;531572,294821;531156,293470;531552,290306;532540,281209;549151,275870;549546,276068;549348,284373;549546,290108;548953,300589;548360,306522;546580,315223;545987,322540;543021,335988;540252,347655;535309,349831;535704,348644;536495,340339;539461,331637;541834,330253;541834,330253;544405,315223;545789,308104;546975,300787;547964,293866;548360,287340;548557,281803;548953,278836;549151,275870;27849,184177;27948,184226;27957,184199;39780,155832;35429,163940;31870,166906;31862,167096;31517,174666;31527,174648;31870,167104;35429,164138;39780,156030;39928,156128;40002,155980;42152,138627;39384,140605;35231,149306;36181,150066;36212,149933;35429,149306;39582,140605;42033,138854;57378,127355;57128,127555;56068,131632;55401,133683;37209,166906;34638,175014;32265,183320;27124,200723;23763,212588;22181,221487;21390,226035;20797,230584;19017,242845;18424,250359;19413,258270;19876,253960;19808,252535;20599,244229;22378,231968;23790,230274;25840,216556;25740,214170;27694,208569;28856,203867;28508,204678;27322,204282;24356,212786;24554,217532;23169,226629;22972,228211;20994,230584;21588,226035;22378,221487;23960,212588;27322,200723;32463,183320;34836,175014;37406,166906;55598,133683;57378,127355;60938,107579;60937,107579;61926,108370;61926,108370;96568,79424;96530,79455;96415,79585;94800,81278;94392,81872;94125,82173;92971,83849;80909,98087;77547,102042;74186,106195;59322,122626;74383,105997;77745,101844;81107,97889;93168,83651;94392,81872;96415,79585;101588,65788;99881,66382;98612,66854;98310,67237;96135,69215;90598,72774;86841,76927;83282,81080;80909,83255;80828,83154;78585,85851;74779,90572;68649,97296;69638,98482;69657,98466;68847,97494;74977,90770;81107,83255;83479,81080;87039,76927;90796,72774;96332,69215;98507,67237;100880,66347;101629,66115;387995,30059;398079,34607;402429,38167;392740,33421;387995,30059;355170,15623;363080,17402;374153,22940;355170,15623;236133,14313;231980,14832;223082,16018;214381,17996;210624,19182;206274,20369;196755,22239;195003,22940;182941,27093;171077,31839;162772,35596;157235,37771;143591,44100;137066,48253;130739,52405;120654,59920;111163,67435;102079,75360;102858,76334;104786,75011;106427,73788;112349,68621;121840,61107;131925,53592;138252,49439;144778,45286;158422,38958;163761,36189;172066,32432;183930,27686;195992,23533;201059,22538;203506,21701;236821,14513;306848,10061;311075,10481;316809,12459;312459,11865;303363,10085;306848,10061;329860,8503;337967,9097;347854,13052;335594,10876;329860,8503;263717,8454;240878,9690;225059,11865;217545,13843;211020,16216;201924,17402;167518,30652;155060,36189;151303,37573;147942,39353;141614,42715;131727,47857;124213,53790;102462,70797;97917,74750;93470,78810;93564,78905;59355,119049;52435,128541;49271,134276;46107,139616;40175,150690;33722,160859;33650,161171;31474,167104;29892,169873;29497,170268;27742,176102;27322,179563;26927,184507;24158,192615;21588,200723;18819,212588;17237,223465;16249,234341;17633,226826;17761,226206;18028,223267;19610,212390;20105,212556;20148,212372;19610,212192;22379,200327;24949,192219;27705,184148;27520,184111;27915,179167;30090,169873;31672,167104;31725,166959;33847,161171;40373,150888;46305,139814;49469,134474;52632,128739;59553,119247;93762,79103;102858,70797;124609,53790;132123,47857;142010,42715;148337,39353;151699,37574;155456,36189;167913,30652;202320,17403;211415,16216;217941,13843;225455,11865;241274,9690;264112,8528;282469,9144;291499,0;300792,593;310284,1582;316611,3164;320764,5142;325905,4153;333617,5933;338363,7317;338165,7515;337967,8899;329860,8306;327092,7515;324323,6921;318984,5735;313645,4548;308109,3757;301979,3757;297036,3757;289324,3757;288962,3642;285567,5339;286753,7317;298617,9690;293338,9782;293427,9789;299013,9690;303759,10283;312855,12063;317205,12656;324521,14238;332035,15821;339351,17600;346668,19776;350227,20764;353786,21951;353832,21993;356385,22433;362570,24732;363434,26041;363673,26104;369210,28279;373955,30257;378701,32432;382260,34410;384633,35596;387204,36980;395904,41924;406977,49044;412712,52999;412878,53117;415808,54898;527400,264796;527316,266451;529575,266773;531750,268355;532738,273695;536495,280023;538077,280167;538077,278639;539685,274173;539659,273299;541241,267960;543416,267960;546778,265784;547173,274486;546184,278639;544998,282594;544405,289120;544207,292481;543812,295843;542969,296406;543021,296634;543828,296096;544207,292877;544405,289515;544998,282989;546184,279034;547173,274881;548755,276068;548557,279034;548162,282001;547964,287538;547569,294064;546580,300985;545394,308302;544009,315421;541439,330451;539066,331835;536100,340536;535309,348842;534913,350029;531552,359125;530563,359916;526411,369606;530761,359916;531750,359125;525422,377121;522061,378901;521363,380296;521467,380483;522258,378901;525620,377121;523247,383845;518897,391755;516722,395710;514349,399665;512569,402632;509999,408367;507230,413904;502880,419837;498530,425374;498711,425000;493784,431702;483106,443370;481004,446604;483106,443567;493784,431900;485677,444160;481500,448536;478146,451001;477965,451280;475868,452893;475790,453455;466496,462947;456609,472044;456152,472376;452852,476593;444943,482525;437551,488070;437524,488102;444943,482723;452852,476790;446327,483316;441013,486777;437337,488330;437231,488458;433276,491029;431786,491720;428037,494762;424378,497357;418842,500917;417062,501114;415084,501994;414777,502227;417260,501312;419040,501114;411921,506454;407373,508827;402825,511002;399613,511484;399068,511793;384040,518319;383274,518493;378701,521483;381272,522274;371780,526427;372571,523659;369407,524845;366441,525834;360311,527811;359492,526828;356554,527416;352995,528207;345679,529987;345438,530099;352402,528405;355961,527614;358927,527020;360114,528009;366244,526032;369210,525043;372373,523856;371582,526625;363277,530580;362870,530466;357148,532755;352402,534140;345283,535919;342342,535672;336190,536869;335990,537304;319578,540468;315820,539479;312657,539479;307120,541259;302177,541654;297233,541852;296696,541622;292191,542421;286753,541457;286951,541259;287940,539875;283392,539281;285567,538095;292092,537897;298420,537699;307516,537897;313843,537304;325707,534733;333617,532953;339549,532755;339962,532564;334210,532756;326301,534535;314436,537106;308109,537699;299013,537502;292685,537699;286160,537897;286358,537106;287742,535129;348645,525043;389972,509420;400847,503685;406977,500521;413305,497159;425169,490040;434661,482723;452457,468880;457400,464925;462146,460772;469265,454246;472231,449302;476491,445396;476526,445151;472429,448907;469462,453851;462344,460377;457598,464529;452655,468485;434859,482328;425367,489645;413503,496764;407175,500126;401045,503290;390170,509025;348843,524647;287940,534733;283392,534733;282798,533151;278053,532953;273703,534733;261047,534931;251754,534535;247206,534140;242658,533349;245398,530426;244833,530580;234626,528690;234155,528800;214579,525241;206867,523659;200144,522472;192037,518715;181952,514957;171473,510804;173252,509420;180568,510804;183732,513573;194608,516737;216161,522274;221500,523263;227234,524252;233562,525636;240535,527144;241076,527020;247601,528009;247799,527614;257290,528009;258872,528207;273505,528207;284183,528603;296838,527614;298420,527614;299013,529196;311470,527614;319775,525636;324521,524845;327487,524450;334012,522868;339351,521681;344690,520297;354483,518602;355764,518122;345481,519901;340142,521286;334803,522472;328278,524054;325312,524450;320566,525241;307713,526427;299013,527218;297431,527218;284776,528207;274098,527811;259465,527811;257884,527614;251754,525043;248392,527218;248384,527235;251161,525438;257290,528009;247799,527614;247874,527565;241669,526625;234353,525043;228025,523659;222291,522670;216952,521681;195399,516144;184523,512980;181359,510211;174043,508827;163168,503290;160004,503488;148733,497753;146755,494193;147151,493995;154072,497753;160992,501510;162970,500323;154863,494984;148140,492018;138846,486678;130936,481537;118479,476197;113733,472242;114722,471847;119468,473231;109581,462947;104044,458399;98903,453851;92378,448511;82886,438030;82235,435995;80316,434075;73790,426956;72999,423396;70429,419837;70122,419356;67067,417266;61135,408762;57774,400852;57378,400852;52830,392151;48480,383449;43932,373364;39780,363081;43932,370002;48085,378703;49469,383449;50041,384288;49337,380627;47500,377294;44511,370572;40966,364662;36616,352797;32889,340634;31665,337088;26334,315810;23977,300363;23960,300787;24158,303951;25147,311268;26333,318783;24356,312257;22972,303951;21390,303951;20401,296437;19017,291690;17831,287142;14469,283583;13480,283583;12492,278639;12096,272310;12887,263411;13283,260247;13956,258077;13629,253128;14073,245811;14864,244328;14864,243438;13283,246404;11898,244427;9328,240867;8858,238049;8735,238296;7944,246207;7350,254117;6757,260247;6757,272904;6955,279430;7350,285955;5571,292086;5175,292086;3989,280221;3989,267960;4978,258467;6756,260246;5175,258270;4780,251151;5175,240274;5373,237308;5966,232364;8339,223465;9521,217553;9130,216148;7746,224058;5373,232957;4780,237901;4582,240867;4187,251744;4582,258863;3594,268355;3594,280616;4780,292481;5175,292481;7746,303754;9130,313048;12096,322540;16768,342953;17175,346865;18028,346865;22379,357346;23961,362685;20994,358137;17831,351017;17633,352995;15913,347662;14667,347853;13283,343305;8537,332428;5571,322738;5373,314630;3989,305138;3000,295646;825,288724;2209,251942;3594,242449;2407,237308;4780,223069;5373,219707;6955,208237;11108,199932;10119,211204;11107,209272;11701,204653;11898,199536;13678,193010;16446,183122;19808,173037;20060,172753;21588,164731;23763,158996;26333,154250;31475,144362;35627,135463;41559,123993;45909,119049;49469,112128;52435,107777;55599,106195;56389,105008;59553,98680;65683,91561;65850,94537;65403,95787;71813,89188;74977,85035;79129,81080;79487,81478;79327,81278;84468,76136;89609,71390;95146,65457;102858,59722;111163,53592;116128,50127;119468,47066;125400,43506;131727,40144;132565,39714;134718,37598;138253,35003;142133,33025;144879,32393;145371,32036;199156,10283;201151,9849;206670,7910;210476,7144;212461,7127;213195,6921;258279,989;271082,939;284776,1186;285031,1378;291697,593;297827,1582;303956,2768;307119,3487;303759,2571;297629,1384;291499,396;29149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0D471448"/>
    <w:multiLevelType w:val="hybridMultilevel"/>
    <w:tmpl w:val="FC98F34E"/>
    <w:lvl w:ilvl="0" w:tplc="8FE490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C533D"/>
    <w:multiLevelType w:val="hybridMultilevel"/>
    <w:tmpl w:val="D59C788E"/>
    <w:lvl w:ilvl="0" w:tplc="106081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5F2953"/>
    <w:multiLevelType w:val="hybridMultilevel"/>
    <w:tmpl w:val="4260D1A6"/>
    <w:lvl w:ilvl="0" w:tplc="106081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15989"/>
    <w:multiLevelType w:val="hybridMultilevel"/>
    <w:tmpl w:val="2A94EF0E"/>
    <w:lvl w:ilvl="0" w:tplc="106081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286783"/>
    <w:multiLevelType w:val="hybridMultilevel"/>
    <w:tmpl w:val="A83CB58C"/>
    <w:lvl w:ilvl="0" w:tplc="2CE6D4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FD6959"/>
    <w:multiLevelType w:val="hybridMultilevel"/>
    <w:tmpl w:val="93A81FFC"/>
    <w:lvl w:ilvl="0" w:tplc="106081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63DAA"/>
    <w:multiLevelType w:val="hybridMultilevel"/>
    <w:tmpl w:val="E33C368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0" w15:restartNumberingAfterBreak="0">
    <w:nsid w:val="2AE54661"/>
    <w:multiLevelType w:val="hybridMultilevel"/>
    <w:tmpl w:val="59EE8AEA"/>
    <w:lvl w:ilvl="0" w:tplc="106081F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AF87E45"/>
    <w:multiLevelType w:val="hybridMultilevel"/>
    <w:tmpl w:val="084CC4AE"/>
    <w:lvl w:ilvl="0" w:tplc="106081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5E6AA4"/>
    <w:multiLevelType w:val="hybridMultilevel"/>
    <w:tmpl w:val="DF50871E"/>
    <w:lvl w:ilvl="0" w:tplc="106081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8539DE"/>
    <w:multiLevelType w:val="hybridMultilevel"/>
    <w:tmpl w:val="854647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18520CC"/>
    <w:multiLevelType w:val="hybridMultilevel"/>
    <w:tmpl w:val="E070B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484E85"/>
    <w:multiLevelType w:val="hybridMultilevel"/>
    <w:tmpl w:val="1DC8E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72180F"/>
    <w:multiLevelType w:val="hybridMultilevel"/>
    <w:tmpl w:val="657CB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786A23"/>
    <w:multiLevelType w:val="hybridMultilevel"/>
    <w:tmpl w:val="0C6AA576"/>
    <w:lvl w:ilvl="0" w:tplc="106081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A24873"/>
    <w:multiLevelType w:val="hybridMultilevel"/>
    <w:tmpl w:val="85163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C62F2E"/>
    <w:multiLevelType w:val="hybridMultilevel"/>
    <w:tmpl w:val="65D87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14"/>
  </w:num>
  <w:num w:numId="5">
    <w:abstractNumId w:val="18"/>
  </w:num>
  <w:num w:numId="6">
    <w:abstractNumId w:val="19"/>
  </w:num>
  <w:num w:numId="7">
    <w:abstractNumId w:val="9"/>
  </w:num>
  <w:num w:numId="8">
    <w:abstractNumId w:val="2"/>
  </w:num>
  <w:num w:numId="9">
    <w:abstractNumId w:val="7"/>
  </w:num>
  <w:num w:numId="10">
    <w:abstractNumId w:val="3"/>
  </w:num>
  <w:num w:numId="11">
    <w:abstractNumId w:val="15"/>
  </w:num>
  <w:num w:numId="12">
    <w:abstractNumId w:val="13"/>
  </w:num>
  <w:num w:numId="13">
    <w:abstractNumId w:val="16"/>
  </w:num>
  <w:num w:numId="14">
    <w:abstractNumId w:val="6"/>
  </w:num>
  <w:num w:numId="15">
    <w:abstractNumId w:val="12"/>
  </w:num>
  <w:num w:numId="16">
    <w:abstractNumId w:val="5"/>
  </w:num>
  <w:num w:numId="17">
    <w:abstractNumId w:val="11"/>
  </w:num>
  <w:num w:numId="18">
    <w:abstractNumId w:val="17"/>
  </w:num>
  <w:num w:numId="19">
    <w:abstractNumId w:val="10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displayBackgroundShap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F86"/>
    <w:rsid w:val="00033DA7"/>
    <w:rsid w:val="00037770"/>
    <w:rsid w:val="00060042"/>
    <w:rsid w:val="0008685D"/>
    <w:rsid w:val="00090860"/>
    <w:rsid w:val="00094F86"/>
    <w:rsid w:val="000A0146"/>
    <w:rsid w:val="000C1D20"/>
    <w:rsid w:val="000D7D0B"/>
    <w:rsid w:val="000E7879"/>
    <w:rsid w:val="000F10BD"/>
    <w:rsid w:val="000F7A9A"/>
    <w:rsid w:val="001103A1"/>
    <w:rsid w:val="00112FD7"/>
    <w:rsid w:val="001345BA"/>
    <w:rsid w:val="0014140F"/>
    <w:rsid w:val="00144594"/>
    <w:rsid w:val="00150ABD"/>
    <w:rsid w:val="00166877"/>
    <w:rsid w:val="00171417"/>
    <w:rsid w:val="0017271C"/>
    <w:rsid w:val="001946FC"/>
    <w:rsid w:val="00222466"/>
    <w:rsid w:val="002307C4"/>
    <w:rsid w:val="0024753C"/>
    <w:rsid w:val="00276026"/>
    <w:rsid w:val="002B4549"/>
    <w:rsid w:val="002E1160"/>
    <w:rsid w:val="0030567A"/>
    <w:rsid w:val="00310F17"/>
    <w:rsid w:val="00322A46"/>
    <w:rsid w:val="003326CB"/>
    <w:rsid w:val="00336BF7"/>
    <w:rsid w:val="00353B60"/>
    <w:rsid w:val="00360C6A"/>
    <w:rsid w:val="00363D6A"/>
    <w:rsid w:val="00376291"/>
    <w:rsid w:val="00380FD1"/>
    <w:rsid w:val="00383D02"/>
    <w:rsid w:val="00385DE7"/>
    <w:rsid w:val="003B6EF4"/>
    <w:rsid w:val="003C7673"/>
    <w:rsid w:val="003D1B71"/>
    <w:rsid w:val="00457E0D"/>
    <w:rsid w:val="004714BD"/>
    <w:rsid w:val="004D4B38"/>
    <w:rsid w:val="004E158A"/>
    <w:rsid w:val="004F3727"/>
    <w:rsid w:val="00502EF5"/>
    <w:rsid w:val="005124EC"/>
    <w:rsid w:val="005469D4"/>
    <w:rsid w:val="00563B69"/>
    <w:rsid w:val="00565C77"/>
    <w:rsid w:val="0056708E"/>
    <w:rsid w:val="005801E5"/>
    <w:rsid w:val="00582D6B"/>
    <w:rsid w:val="00590471"/>
    <w:rsid w:val="005C6F71"/>
    <w:rsid w:val="005C7281"/>
    <w:rsid w:val="005D01FA"/>
    <w:rsid w:val="005E4E74"/>
    <w:rsid w:val="005E5082"/>
    <w:rsid w:val="0064237F"/>
    <w:rsid w:val="00653E17"/>
    <w:rsid w:val="00670C76"/>
    <w:rsid w:val="00673E65"/>
    <w:rsid w:val="006916CA"/>
    <w:rsid w:val="006A08E8"/>
    <w:rsid w:val="006B1562"/>
    <w:rsid w:val="006D79A8"/>
    <w:rsid w:val="006E7369"/>
    <w:rsid w:val="0072353B"/>
    <w:rsid w:val="007575B6"/>
    <w:rsid w:val="00766930"/>
    <w:rsid w:val="007808FB"/>
    <w:rsid w:val="00786EA9"/>
    <w:rsid w:val="007962D2"/>
    <w:rsid w:val="007B3C81"/>
    <w:rsid w:val="007C1130"/>
    <w:rsid w:val="007D67CA"/>
    <w:rsid w:val="007E668F"/>
    <w:rsid w:val="007F5B63"/>
    <w:rsid w:val="00803A0A"/>
    <w:rsid w:val="00807401"/>
    <w:rsid w:val="00834548"/>
    <w:rsid w:val="008450F9"/>
    <w:rsid w:val="00846CB9"/>
    <w:rsid w:val="008566AA"/>
    <w:rsid w:val="008A1E6E"/>
    <w:rsid w:val="008C024F"/>
    <w:rsid w:val="008C2CFC"/>
    <w:rsid w:val="00912DC8"/>
    <w:rsid w:val="009475DC"/>
    <w:rsid w:val="00962091"/>
    <w:rsid w:val="009652EA"/>
    <w:rsid w:val="00967B93"/>
    <w:rsid w:val="00985F47"/>
    <w:rsid w:val="009A6C8A"/>
    <w:rsid w:val="009C021F"/>
    <w:rsid w:val="009C44C5"/>
    <w:rsid w:val="009D090F"/>
    <w:rsid w:val="00A02963"/>
    <w:rsid w:val="00A20817"/>
    <w:rsid w:val="00A31464"/>
    <w:rsid w:val="00A31B16"/>
    <w:rsid w:val="00A33613"/>
    <w:rsid w:val="00A47A8D"/>
    <w:rsid w:val="00A55CBF"/>
    <w:rsid w:val="00A55D68"/>
    <w:rsid w:val="00A84C1D"/>
    <w:rsid w:val="00A852CF"/>
    <w:rsid w:val="00AC6C7E"/>
    <w:rsid w:val="00AD15A0"/>
    <w:rsid w:val="00B300DB"/>
    <w:rsid w:val="00B4158A"/>
    <w:rsid w:val="00B6466C"/>
    <w:rsid w:val="00BA5AB6"/>
    <w:rsid w:val="00BB1B5D"/>
    <w:rsid w:val="00BC22C7"/>
    <w:rsid w:val="00BD195A"/>
    <w:rsid w:val="00BD24EE"/>
    <w:rsid w:val="00BE686C"/>
    <w:rsid w:val="00C07240"/>
    <w:rsid w:val="00C14078"/>
    <w:rsid w:val="00C337C0"/>
    <w:rsid w:val="00C7250A"/>
    <w:rsid w:val="00CB590D"/>
    <w:rsid w:val="00CD4F5A"/>
    <w:rsid w:val="00CD7CF0"/>
    <w:rsid w:val="00CE1E3D"/>
    <w:rsid w:val="00D053FA"/>
    <w:rsid w:val="00D132BE"/>
    <w:rsid w:val="00D55C02"/>
    <w:rsid w:val="00D56EFF"/>
    <w:rsid w:val="00DC3F0A"/>
    <w:rsid w:val="00DF0A24"/>
    <w:rsid w:val="00E2200D"/>
    <w:rsid w:val="00E24B7F"/>
    <w:rsid w:val="00E26AED"/>
    <w:rsid w:val="00E46C35"/>
    <w:rsid w:val="00E73AB8"/>
    <w:rsid w:val="00E7526B"/>
    <w:rsid w:val="00E90A60"/>
    <w:rsid w:val="00EA30D6"/>
    <w:rsid w:val="00EC2C5D"/>
    <w:rsid w:val="00ED47F7"/>
    <w:rsid w:val="00ED5F94"/>
    <w:rsid w:val="00EE7E09"/>
    <w:rsid w:val="00F0223C"/>
    <w:rsid w:val="00F3235D"/>
    <w:rsid w:val="00F32393"/>
    <w:rsid w:val="00F37999"/>
    <w:rsid w:val="00F878BD"/>
    <w:rsid w:val="00FB66F1"/>
    <w:rsid w:val="00FD146D"/>
    <w:rsid w:val="00FE7401"/>
    <w:rsid w:val="00FF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30BDB74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  <w:style w:type="character" w:styleId="Hyperlink">
    <w:name w:val="Hyperlink"/>
    <w:basedOn w:val="DefaultParagraphFont"/>
    <w:uiPriority w:val="99"/>
    <w:unhideWhenUsed/>
    <w:rsid w:val="005E50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rsid w:val="005E508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807401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4459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277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21" Type="http://schemas.openxmlformats.org/officeDocument/2006/relationships/hyperlink" Target="https://hr.izzi.digital/DOS/43017/43619.html" TargetMode="External"/><Relationship Id="rId34" Type="http://schemas.openxmlformats.org/officeDocument/2006/relationships/image" Target="media/image22.jpe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github.com/Bokayy?tab=repositories&amp;q=&amp;type=&amp;language=c%2B%2B&amp;sort=" TargetMode="External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2.svg"/><Relationship Id="rId28" Type="http://schemas.openxmlformats.org/officeDocument/2006/relationships/image" Target="media/image17.jpe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OKAYY\AppData\Local\Microsoft\Office\16.0\DTS\en-US%7b2408FD29-E5EF-4CB3-95E7-D9B0073E702E%7d\%7bEE453D55-A66A-47F6-9E85-D53040109DAB%7dtf78128832_win32.dotx" TargetMode="External"/></Relationship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{EE453D55-A66A-47F6-9E85-D53040109DAB}tf78128832_win32.dotx</Template>
  <TotalTime>0</TotalTime>
  <Pages>8</Pages>
  <Words>1153</Words>
  <Characters>6574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2023-03-30T20:31:00Z</dcterms:created>
  <dcterms:modified xsi:type="dcterms:W3CDTF">2023-03-30T21:15:00Z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